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B0B5BC" w14:textId="77777777" w:rsidR="00D778DF" w:rsidRPr="009A1CF4" w:rsidRDefault="00EE67D3" w:rsidP="003E3055">
      <w:pPr>
        <w:pStyle w:val="LabTitle"/>
      </w:pPr>
      <w:bookmarkStart w:id="0" w:name="_GoBack"/>
      <w:bookmarkEnd w:id="0"/>
      <w:r>
        <w:t>Packet Tracer</w:t>
      </w:r>
      <w:r w:rsidR="00B97943">
        <w:t xml:space="preserve"> </w:t>
      </w:r>
      <w:r w:rsidR="005D3E53">
        <w:t>–</w:t>
      </w:r>
      <w:r w:rsidR="006513FB">
        <w:t xml:space="preserve"> </w:t>
      </w:r>
      <w:r w:rsidR="007A1F89">
        <w:t xml:space="preserve">Configure </w:t>
      </w:r>
      <w:r w:rsidR="00CA7279">
        <w:t xml:space="preserve">VLANs, </w:t>
      </w:r>
      <w:r w:rsidR="007A1F89">
        <w:t>VTP and DTP</w:t>
      </w:r>
    </w:p>
    <w:p w14:paraId="4F38A857" w14:textId="77777777" w:rsidR="00D778DF" w:rsidRDefault="00D778DF" w:rsidP="00D778DF">
      <w:pPr>
        <w:pStyle w:val="LabSection"/>
        <w:widowControl/>
        <w:outlineLvl w:val="9"/>
      </w:pPr>
      <w:r>
        <w:t>Topology</w:t>
      </w:r>
    </w:p>
    <w:p w14:paraId="4B9EF08A" w14:textId="77777777" w:rsidR="00D778DF" w:rsidRDefault="005A45E8" w:rsidP="00D778DF">
      <w:pPr>
        <w:pStyle w:val="Visual"/>
      </w:pPr>
      <w:r w:rsidRPr="005A45E8">
        <w:rPr>
          <w:noProof/>
        </w:rPr>
        <w:drawing>
          <wp:inline distT="0" distB="0" distL="0" distR="0" wp14:anchorId="27109116" wp14:editId="419AC56B">
            <wp:extent cx="482917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29175" cy="2057400"/>
                    </a:xfrm>
                    <a:prstGeom prst="rect">
                      <a:avLst/>
                    </a:prstGeom>
                  </pic:spPr>
                </pic:pic>
              </a:graphicData>
            </a:graphic>
          </wp:inline>
        </w:drawing>
      </w:r>
    </w:p>
    <w:p w14:paraId="2B7EBD4B" w14:textId="77777777" w:rsidR="00272A93" w:rsidRDefault="00272A93" w:rsidP="00272A93">
      <w:pPr>
        <w:pStyle w:val="LabSection"/>
      </w:pPr>
      <w:r>
        <w:t>Addressing Table</w:t>
      </w:r>
    </w:p>
    <w:tbl>
      <w:tblPr>
        <w:tblStyle w:val="LabTableStyle"/>
        <w:tblW w:w="0" w:type="auto"/>
        <w:tblLook w:val="04A0" w:firstRow="1" w:lastRow="0" w:firstColumn="1" w:lastColumn="0" w:noHBand="0" w:noVBand="1"/>
      </w:tblPr>
      <w:tblGrid>
        <w:gridCol w:w="1620"/>
        <w:gridCol w:w="1710"/>
        <w:gridCol w:w="2067"/>
        <w:gridCol w:w="2250"/>
      </w:tblGrid>
      <w:tr w:rsidR="00D55216" w:rsidRPr="0082395C" w14:paraId="0961B0E3" w14:textId="77777777" w:rsidTr="00D55216">
        <w:trPr>
          <w:cnfStyle w:val="100000000000" w:firstRow="1" w:lastRow="0" w:firstColumn="0" w:lastColumn="0" w:oddVBand="0" w:evenVBand="0" w:oddHBand="0" w:evenHBand="0" w:firstRowFirstColumn="0" w:firstRowLastColumn="0" w:lastRowFirstColumn="0" w:lastRowLastColumn="0"/>
        </w:trPr>
        <w:tc>
          <w:tcPr>
            <w:tcW w:w="1620" w:type="dxa"/>
          </w:tcPr>
          <w:p w14:paraId="3830B3F3" w14:textId="77777777" w:rsidR="00D55216" w:rsidRPr="0082395C" w:rsidRDefault="00D55216" w:rsidP="00D74C1C">
            <w:pPr>
              <w:pStyle w:val="TableHeading"/>
            </w:pPr>
            <w:r>
              <w:t>Device</w:t>
            </w:r>
          </w:p>
        </w:tc>
        <w:tc>
          <w:tcPr>
            <w:tcW w:w="1710" w:type="dxa"/>
          </w:tcPr>
          <w:p w14:paraId="3F74329D" w14:textId="77777777" w:rsidR="00D55216" w:rsidRDefault="00D55216" w:rsidP="00D55216">
            <w:pPr>
              <w:pStyle w:val="TableHeading"/>
            </w:pPr>
            <w:r>
              <w:t>Interface</w:t>
            </w:r>
          </w:p>
        </w:tc>
        <w:tc>
          <w:tcPr>
            <w:tcW w:w="2067" w:type="dxa"/>
          </w:tcPr>
          <w:p w14:paraId="67C699DC" w14:textId="77777777" w:rsidR="00D55216" w:rsidRPr="0082395C" w:rsidRDefault="00D55216" w:rsidP="00D74C1C">
            <w:pPr>
              <w:pStyle w:val="TableHeading"/>
            </w:pPr>
            <w:r>
              <w:t>IP Address</w:t>
            </w:r>
          </w:p>
        </w:tc>
        <w:tc>
          <w:tcPr>
            <w:tcW w:w="2250" w:type="dxa"/>
          </w:tcPr>
          <w:p w14:paraId="49096B2E" w14:textId="77777777" w:rsidR="00D55216" w:rsidRPr="0082395C" w:rsidRDefault="00D55216" w:rsidP="00D74C1C">
            <w:pPr>
              <w:pStyle w:val="TableHeading"/>
            </w:pPr>
            <w:r>
              <w:t>Subnet Mask</w:t>
            </w:r>
          </w:p>
        </w:tc>
      </w:tr>
      <w:tr w:rsidR="00D55216" w:rsidRPr="0082395C" w14:paraId="1653CA68" w14:textId="77777777" w:rsidTr="00D55216">
        <w:tc>
          <w:tcPr>
            <w:tcW w:w="1620" w:type="dxa"/>
          </w:tcPr>
          <w:p w14:paraId="03CB9A88" w14:textId="77777777" w:rsidR="00D55216" w:rsidRDefault="00D55216" w:rsidP="00D74C1C">
            <w:pPr>
              <w:pStyle w:val="TableText"/>
            </w:pPr>
            <w:r>
              <w:t>PC0</w:t>
            </w:r>
          </w:p>
        </w:tc>
        <w:tc>
          <w:tcPr>
            <w:tcW w:w="1710" w:type="dxa"/>
          </w:tcPr>
          <w:p w14:paraId="34F4115F" w14:textId="77777777" w:rsidR="00D55216" w:rsidRPr="00272A93" w:rsidRDefault="00D55216" w:rsidP="00272A93">
            <w:pPr>
              <w:pStyle w:val="TableText"/>
            </w:pPr>
            <w:r>
              <w:t>NIC</w:t>
            </w:r>
          </w:p>
        </w:tc>
        <w:tc>
          <w:tcPr>
            <w:tcW w:w="2067" w:type="dxa"/>
          </w:tcPr>
          <w:p w14:paraId="124B4BAC" w14:textId="77777777" w:rsidR="00D55216" w:rsidRPr="00272A93" w:rsidRDefault="00D55216" w:rsidP="00272A93">
            <w:pPr>
              <w:pStyle w:val="TableText"/>
            </w:pPr>
            <w:r w:rsidRPr="00272A93">
              <w:t>192.168.10.1</w:t>
            </w:r>
          </w:p>
        </w:tc>
        <w:tc>
          <w:tcPr>
            <w:tcW w:w="2250" w:type="dxa"/>
          </w:tcPr>
          <w:p w14:paraId="6DA2B702" w14:textId="77777777" w:rsidR="00D55216" w:rsidRPr="00272A93" w:rsidRDefault="00D55216" w:rsidP="00272A93">
            <w:pPr>
              <w:pStyle w:val="TableText"/>
            </w:pPr>
            <w:r w:rsidRPr="00272A93">
              <w:t>255.255.255.0</w:t>
            </w:r>
          </w:p>
        </w:tc>
      </w:tr>
      <w:tr w:rsidR="00D55216" w:rsidRPr="0082395C" w14:paraId="36B17441" w14:textId="77777777" w:rsidTr="00D55216">
        <w:tc>
          <w:tcPr>
            <w:tcW w:w="1620" w:type="dxa"/>
          </w:tcPr>
          <w:p w14:paraId="2788A2DE" w14:textId="77777777" w:rsidR="00D55216" w:rsidRDefault="00D55216" w:rsidP="00D74C1C">
            <w:pPr>
              <w:pStyle w:val="TableText"/>
            </w:pPr>
            <w:r>
              <w:t>PC1</w:t>
            </w:r>
          </w:p>
        </w:tc>
        <w:tc>
          <w:tcPr>
            <w:tcW w:w="1710" w:type="dxa"/>
          </w:tcPr>
          <w:p w14:paraId="3FDCE322" w14:textId="77777777" w:rsidR="00D55216" w:rsidRDefault="00D55216" w:rsidP="00272A93">
            <w:pPr>
              <w:pStyle w:val="TableText"/>
            </w:pPr>
            <w:r>
              <w:t>NIC</w:t>
            </w:r>
          </w:p>
        </w:tc>
        <w:tc>
          <w:tcPr>
            <w:tcW w:w="2067" w:type="dxa"/>
          </w:tcPr>
          <w:p w14:paraId="180269F1" w14:textId="77777777" w:rsidR="00D55216" w:rsidRPr="00272A93" w:rsidRDefault="00D55216" w:rsidP="00272A93">
            <w:pPr>
              <w:pStyle w:val="TableText"/>
            </w:pPr>
            <w:r>
              <w:t>192.168.20.1</w:t>
            </w:r>
          </w:p>
        </w:tc>
        <w:tc>
          <w:tcPr>
            <w:tcW w:w="2250" w:type="dxa"/>
          </w:tcPr>
          <w:p w14:paraId="2FA70D2E" w14:textId="77777777" w:rsidR="00D55216" w:rsidRPr="00272A93" w:rsidRDefault="00D55216" w:rsidP="00272A93">
            <w:pPr>
              <w:pStyle w:val="TableText"/>
            </w:pPr>
            <w:r w:rsidRPr="00272A93">
              <w:t>255.255.255.0</w:t>
            </w:r>
          </w:p>
        </w:tc>
      </w:tr>
      <w:tr w:rsidR="00D55216" w:rsidRPr="0082395C" w14:paraId="70B5AEA7" w14:textId="77777777" w:rsidTr="00D55216">
        <w:tc>
          <w:tcPr>
            <w:tcW w:w="1620" w:type="dxa"/>
          </w:tcPr>
          <w:p w14:paraId="50C5B396" w14:textId="77777777" w:rsidR="00D55216" w:rsidRDefault="00D55216" w:rsidP="00D74C1C">
            <w:pPr>
              <w:pStyle w:val="TableText"/>
            </w:pPr>
            <w:r>
              <w:t>PC2</w:t>
            </w:r>
          </w:p>
        </w:tc>
        <w:tc>
          <w:tcPr>
            <w:tcW w:w="1710" w:type="dxa"/>
          </w:tcPr>
          <w:p w14:paraId="4B875064" w14:textId="77777777" w:rsidR="00D55216" w:rsidRDefault="00D55216" w:rsidP="00272A93">
            <w:pPr>
              <w:pStyle w:val="TableText"/>
            </w:pPr>
            <w:r>
              <w:t>NIC</w:t>
            </w:r>
          </w:p>
        </w:tc>
        <w:tc>
          <w:tcPr>
            <w:tcW w:w="2067" w:type="dxa"/>
          </w:tcPr>
          <w:p w14:paraId="2123F06F" w14:textId="77777777" w:rsidR="00D55216" w:rsidRPr="00272A93" w:rsidRDefault="00D55216" w:rsidP="00272A93">
            <w:pPr>
              <w:pStyle w:val="TableText"/>
            </w:pPr>
            <w:r>
              <w:t>192.168.30.1</w:t>
            </w:r>
          </w:p>
        </w:tc>
        <w:tc>
          <w:tcPr>
            <w:tcW w:w="2250" w:type="dxa"/>
          </w:tcPr>
          <w:p w14:paraId="7ACB9F92" w14:textId="77777777" w:rsidR="00D55216" w:rsidRPr="00272A93" w:rsidRDefault="00D55216" w:rsidP="00272A93">
            <w:pPr>
              <w:pStyle w:val="TableText"/>
            </w:pPr>
            <w:r w:rsidRPr="00272A93">
              <w:t>255.255.255.0</w:t>
            </w:r>
          </w:p>
        </w:tc>
      </w:tr>
      <w:tr w:rsidR="00D55216" w:rsidRPr="0082395C" w14:paraId="5A5ADD56" w14:textId="77777777" w:rsidTr="00D55216">
        <w:tc>
          <w:tcPr>
            <w:tcW w:w="1620" w:type="dxa"/>
          </w:tcPr>
          <w:p w14:paraId="04FA3E5F" w14:textId="77777777" w:rsidR="00D55216" w:rsidRDefault="00D55216" w:rsidP="00D74C1C">
            <w:pPr>
              <w:pStyle w:val="TableText"/>
            </w:pPr>
            <w:r>
              <w:t>PC3</w:t>
            </w:r>
          </w:p>
        </w:tc>
        <w:tc>
          <w:tcPr>
            <w:tcW w:w="1710" w:type="dxa"/>
          </w:tcPr>
          <w:p w14:paraId="0F37862D" w14:textId="77777777" w:rsidR="00D55216" w:rsidRDefault="00D55216" w:rsidP="00272A93">
            <w:pPr>
              <w:pStyle w:val="TableText"/>
            </w:pPr>
            <w:r>
              <w:t>NIC</w:t>
            </w:r>
          </w:p>
        </w:tc>
        <w:tc>
          <w:tcPr>
            <w:tcW w:w="2067" w:type="dxa"/>
          </w:tcPr>
          <w:p w14:paraId="602320A5" w14:textId="77777777" w:rsidR="00D55216" w:rsidRDefault="00D55216" w:rsidP="00272A93">
            <w:pPr>
              <w:pStyle w:val="TableText"/>
            </w:pPr>
            <w:r>
              <w:t>192.168.30.2</w:t>
            </w:r>
          </w:p>
        </w:tc>
        <w:tc>
          <w:tcPr>
            <w:tcW w:w="2250" w:type="dxa"/>
          </w:tcPr>
          <w:p w14:paraId="3EA851E7" w14:textId="77777777" w:rsidR="00D55216" w:rsidRPr="00272A93" w:rsidRDefault="00D55216" w:rsidP="00272A93">
            <w:pPr>
              <w:pStyle w:val="TableText"/>
            </w:pPr>
            <w:r>
              <w:t>255.255.255.0</w:t>
            </w:r>
          </w:p>
        </w:tc>
      </w:tr>
      <w:tr w:rsidR="00D55216" w:rsidRPr="0082395C" w14:paraId="5E5D28CC" w14:textId="77777777" w:rsidTr="00D55216">
        <w:tc>
          <w:tcPr>
            <w:tcW w:w="1620" w:type="dxa"/>
          </w:tcPr>
          <w:p w14:paraId="6AEA24F3" w14:textId="77777777" w:rsidR="00D55216" w:rsidRDefault="00D55216" w:rsidP="00D74C1C">
            <w:pPr>
              <w:pStyle w:val="TableText"/>
            </w:pPr>
            <w:r>
              <w:t>PC4</w:t>
            </w:r>
          </w:p>
        </w:tc>
        <w:tc>
          <w:tcPr>
            <w:tcW w:w="1710" w:type="dxa"/>
          </w:tcPr>
          <w:p w14:paraId="33987005" w14:textId="77777777" w:rsidR="00D55216" w:rsidRDefault="00D55216" w:rsidP="00272A93">
            <w:pPr>
              <w:pStyle w:val="TableText"/>
            </w:pPr>
            <w:r>
              <w:t>NIC</w:t>
            </w:r>
          </w:p>
        </w:tc>
        <w:tc>
          <w:tcPr>
            <w:tcW w:w="2067" w:type="dxa"/>
          </w:tcPr>
          <w:p w14:paraId="7A0E3F76" w14:textId="77777777" w:rsidR="00D55216" w:rsidRDefault="00D55216" w:rsidP="00272A93">
            <w:pPr>
              <w:pStyle w:val="TableText"/>
            </w:pPr>
            <w:r>
              <w:t>192.168.20.2</w:t>
            </w:r>
          </w:p>
        </w:tc>
        <w:tc>
          <w:tcPr>
            <w:tcW w:w="2250" w:type="dxa"/>
          </w:tcPr>
          <w:p w14:paraId="0FA5954B" w14:textId="77777777" w:rsidR="00D55216" w:rsidRDefault="00D55216" w:rsidP="00272A93">
            <w:pPr>
              <w:pStyle w:val="TableText"/>
            </w:pPr>
            <w:r>
              <w:t>255.255.255.0</w:t>
            </w:r>
          </w:p>
        </w:tc>
      </w:tr>
      <w:tr w:rsidR="00D55216" w:rsidRPr="0082395C" w14:paraId="324FB876" w14:textId="77777777" w:rsidTr="00D55216">
        <w:tc>
          <w:tcPr>
            <w:tcW w:w="1620" w:type="dxa"/>
          </w:tcPr>
          <w:p w14:paraId="36F3100C" w14:textId="77777777" w:rsidR="00D55216" w:rsidRDefault="00D55216" w:rsidP="00D74C1C">
            <w:pPr>
              <w:pStyle w:val="TableText"/>
            </w:pPr>
            <w:r>
              <w:t>PC5</w:t>
            </w:r>
          </w:p>
        </w:tc>
        <w:tc>
          <w:tcPr>
            <w:tcW w:w="1710" w:type="dxa"/>
          </w:tcPr>
          <w:p w14:paraId="25BB7274" w14:textId="77777777" w:rsidR="00D55216" w:rsidRDefault="00D55216" w:rsidP="00272A93">
            <w:pPr>
              <w:pStyle w:val="TableText"/>
            </w:pPr>
            <w:r>
              <w:t>NIC</w:t>
            </w:r>
          </w:p>
        </w:tc>
        <w:tc>
          <w:tcPr>
            <w:tcW w:w="2067" w:type="dxa"/>
          </w:tcPr>
          <w:p w14:paraId="23229AAB" w14:textId="77777777" w:rsidR="00D55216" w:rsidRDefault="00D55216" w:rsidP="00272A93">
            <w:pPr>
              <w:pStyle w:val="TableText"/>
            </w:pPr>
            <w:r>
              <w:t>192.168.10.2</w:t>
            </w:r>
          </w:p>
        </w:tc>
        <w:tc>
          <w:tcPr>
            <w:tcW w:w="2250" w:type="dxa"/>
          </w:tcPr>
          <w:p w14:paraId="01945363" w14:textId="77777777" w:rsidR="00D55216" w:rsidRDefault="00D55216" w:rsidP="00272A93">
            <w:pPr>
              <w:pStyle w:val="TableText"/>
            </w:pPr>
            <w:r>
              <w:t>255.255.255.0</w:t>
            </w:r>
          </w:p>
        </w:tc>
      </w:tr>
      <w:tr w:rsidR="00D55216" w:rsidRPr="0082395C" w14:paraId="5A6022C9" w14:textId="77777777" w:rsidTr="00D55216">
        <w:tc>
          <w:tcPr>
            <w:tcW w:w="1620" w:type="dxa"/>
          </w:tcPr>
          <w:p w14:paraId="376442E3" w14:textId="77777777" w:rsidR="00D55216" w:rsidRPr="00385600" w:rsidRDefault="00D55216" w:rsidP="00385600">
            <w:pPr>
              <w:pStyle w:val="TableText"/>
            </w:pPr>
            <w:r w:rsidRPr="00385600">
              <w:t>S1</w:t>
            </w:r>
          </w:p>
        </w:tc>
        <w:tc>
          <w:tcPr>
            <w:tcW w:w="1710" w:type="dxa"/>
          </w:tcPr>
          <w:p w14:paraId="1C66D067" w14:textId="77777777" w:rsidR="00D55216" w:rsidRPr="00385600" w:rsidRDefault="00D55216" w:rsidP="00385600">
            <w:pPr>
              <w:pStyle w:val="TableText"/>
            </w:pPr>
            <w:r>
              <w:t>VLAN 99</w:t>
            </w:r>
          </w:p>
        </w:tc>
        <w:tc>
          <w:tcPr>
            <w:tcW w:w="2067" w:type="dxa"/>
          </w:tcPr>
          <w:p w14:paraId="2F55B79E" w14:textId="77777777" w:rsidR="00D55216" w:rsidRPr="00385600" w:rsidRDefault="00D55216" w:rsidP="00385600">
            <w:pPr>
              <w:pStyle w:val="TableText"/>
            </w:pPr>
            <w:r w:rsidRPr="00385600">
              <w:t>192.168.99.1</w:t>
            </w:r>
          </w:p>
        </w:tc>
        <w:tc>
          <w:tcPr>
            <w:tcW w:w="2250" w:type="dxa"/>
          </w:tcPr>
          <w:p w14:paraId="0671E4B8" w14:textId="77777777" w:rsidR="00D55216" w:rsidRPr="00385600" w:rsidRDefault="00D55216" w:rsidP="00385600">
            <w:pPr>
              <w:pStyle w:val="TableText"/>
            </w:pPr>
            <w:r w:rsidRPr="00385600">
              <w:t>255.255.255.0</w:t>
            </w:r>
          </w:p>
        </w:tc>
      </w:tr>
      <w:tr w:rsidR="00D55216" w:rsidRPr="0082395C" w14:paraId="46881359" w14:textId="77777777" w:rsidTr="00D55216">
        <w:tc>
          <w:tcPr>
            <w:tcW w:w="1620" w:type="dxa"/>
          </w:tcPr>
          <w:p w14:paraId="35235ED9" w14:textId="77777777" w:rsidR="00D55216" w:rsidRPr="00385600" w:rsidRDefault="00D55216" w:rsidP="00385600">
            <w:pPr>
              <w:pStyle w:val="TableText"/>
            </w:pPr>
            <w:r w:rsidRPr="00385600">
              <w:t>S2</w:t>
            </w:r>
          </w:p>
        </w:tc>
        <w:tc>
          <w:tcPr>
            <w:tcW w:w="1710" w:type="dxa"/>
          </w:tcPr>
          <w:p w14:paraId="28FA7EE7" w14:textId="77777777" w:rsidR="00D55216" w:rsidRPr="00385600" w:rsidRDefault="00D55216" w:rsidP="00385600">
            <w:pPr>
              <w:pStyle w:val="TableText"/>
            </w:pPr>
            <w:r>
              <w:t>VLAN 99</w:t>
            </w:r>
          </w:p>
        </w:tc>
        <w:tc>
          <w:tcPr>
            <w:tcW w:w="2067" w:type="dxa"/>
          </w:tcPr>
          <w:p w14:paraId="2CE3361E" w14:textId="77777777" w:rsidR="00D55216" w:rsidRPr="00385600" w:rsidRDefault="00D55216" w:rsidP="00385600">
            <w:pPr>
              <w:pStyle w:val="TableText"/>
            </w:pPr>
            <w:r w:rsidRPr="00385600">
              <w:t>192.168.99.2</w:t>
            </w:r>
          </w:p>
        </w:tc>
        <w:tc>
          <w:tcPr>
            <w:tcW w:w="2250" w:type="dxa"/>
          </w:tcPr>
          <w:p w14:paraId="239FDA57" w14:textId="77777777" w:rsidR="00D55216" w:rsidRPr="00385600" w:rsidRDefault="00D55216" w:rsidP="00385600">
            <w:pPr>
              <w:pStyle w:val="TableText"/>
            </w:pPr>
            <w:r w:rsidRPr="00385600">
              <w:t>255.255.255.0</w:t>
            </w:r>
          </w:p>
        </w:tc>
      </w:tr>
      <w:tr w:rsidR="00D55216" w:rsidRPr="0082395C" w14:paraId="21AAA00E" w14:textId="77777777" w:rsidTr="00D55216">
        <w:tc>
          <w:tcPr>
            <w:tcW w:w="1620" w:type="dxa"/>
          </w:tcPr>
          <w:p w14:paraId="6D5B0BB4" w14:textId="77777777" w:rsidR="00D55216" w:rsidRPr="00385600" w:rsidRDefault="00D55216" w:rsidP="00385600">
            <w:pPr>
              <w:pStyle w:val="TableText"/>
            </w:pPr>
            <w:r w:rsidRPr="00385600">
              <w:t>S3</w:t>
            </w:r>
          </w:p>
        </w:tc>
        <w:tc>
          <w:tcPr>
            <w:tcW w:w="1710" w:type="dxa"/>
          </w:tcPr>
          <w:p w14:paraId="58DCF871" w14:textId="77777777" w:rsidR="00D55216" w:rsidRPr="00385600" w:rsidRDefault="00D55216" w:rsidP="00385600">
            <w:pPr>
              <w:pStyle w:val="TableText"/>
            </w:pPr>
            <w:r>
              <w:t>VLAN 99</w:t>
            </w:r>
          </w:p>
        </w:tc>
        <w:tc>
          <w:tcPr>
            <w:tcW w:w="2067" w:type="dxa"/>
          </w:tcPr>
          <w:p w14:paraId="3033F13A" w14:textId="77777777" w:rsidR="00D55216" w:rsidRPr="00385600" w:rsidRDefault="00D55216" w:rsidP="00385600">
            <w:pPr>
              <w:pStyle w:val="TableText"/>
            </w:pPr>
            <w:r w:rsidRPr="00385600">
              <w:t>192.168.99.3</w:t>
            </w:r>
          </w:p>
        </w:tc>
        <w:tc>
          <w:tcPr>
            <w:tcW w:w="2250" w:type="dxa"/>
          </w:tcPr>
          <w:p w14:paraId="53BA004E" w14:textId="77777777" w:rsidR="00D55216" w:rsidRPr="00385600" w:rsidRDefault="00D55216" w:rsidP="00385600">
            <w:pPr>
              <w:pStyle w:val="TableText"/>
            </w:pPr>
            <w:r w:rsidRPr="00385600">
              <w:t>255.255.255.0</w:t>
            </w:r>
          </w:p>
        </w:tc>
      </w:tr>
    </w:tbl>
    <w:p w14:paraId="29CB0C42" w14:textId="77777777" w:rsidR="001522FB" w:rsidRPr="003C0FBF" w:rsidRDefault="001522FB" w:rsidP="001522FB">
      <w:pPr>
        <w:pStyle w:val="LabSection"/>
      </w:pPr>
      <w:r>
        <w:t>Objectives</w:t>
      </w:r>
    </w:p>
    <w:p w14:paraId="6DA20B47" w14:textId="77777777" w:rsidR="001522FB" w:rsidRDefault="001522FB" w:rsidP="001522FB">
      <w:pPr>
        <w:pStyle w:val="BodyTextL25Bold"/>
      </w:pPr>
      <w:r>
        <w:t>Part 1: Configure and Verify DTP</w:t>
      </w:r>
    </w:p>
    <w:p w14:paraId="7C9791AF" w14:textId="77777777" w:rsidR="001522FB" w:rsidRDefault="001522FB" w:rsidP="001522FB">
      <w:pPr>
        <w:pStyle w:val="BodyTextL25Bold"/>
      </w:pPr>
      <w:r>
        <w:t>Part 2: Configure and Verify VTP</w:t>
      </w:r>
    </w:p>
    <w:p w14:paraId="5DBCE02E" w14:textId="77777777" w:rsidR="001522FB" w:rsidRPr="00C07FD9" w:rsidRDefault="001522FB" w:rsidP="001522FB">
      <w:pPr>
        <w:pStyle w:val="LabSection"/>
        <w:widowControl/>
        <w:outlineLvl w:val="9"/>
      </w:pPr>
      <w:r>
        <w:t>Background / Scenario</w:t>
      </w:r>
    </w:p>
    <w:p w14:paraId="31F13D6C" w14:textId="77777777" w:rsidR="001522FB" w:rsidRDefault="003739D0" w:rsidP="001522FB">
      <w:pPr>
        <w:pStyle w:val="BodyTextL25"/>
      </w:pPr>
      <w:r>
        <w:t xml:space="preserve">As the number of switches in a network increases, the administration necessary to manage the VLANs and trunks can be challenging. To ease some of the VLAN and trunking configurations, VLAN trunking protocol (VTP) allows a network administration to </w:t>
      </w:r>
      <w:r w:rsidR="00AF1BEB">
        <w:t xml:space="preserve">automate the </w:t>
      </w:r>
      <w:r>
        <w:t>manage</w:t>
      </w:r>
      <w:r w:rsidR="00AF1BEB">
        <w:t>ment of</w:t>
      </w:r>
      <w:r>
        <w:t xml:space="preserve"> VLANs. </w:t>
      </w:r>
      <w:r w:rsidR="001522FB">
        <w:t xml:space="preserve">Trunk </w:t>
      </w:r>
      <w:r w:rsidR="001522FB" w:rsidRPr="001522FB">
        <w:t xml:space="preserve">negotiation </w:t>
      </w:r>
      <w:r w:rsidR="001522FB">
        <w:t xml:space="preserve">between network devices </w:t>
      </w:r>
      <w:r w:rsidR="001522FB" w:rsidRPr="001522FB">
        <w:t>is managed by the Dynamic Trunking Protocol (DTP)</w:t>
      </w:r>
      <w:r w:rsidR="001522FB">
        <w:t>, and is automatically enabled on Catalyst 2960 and Catalyst 3560 switches.</w:t>
      </w:r>
    </w:p>
    <w:p w14:paraId="0ECE239E" w14:textId="77777777" w:rsidR="003739D0" w:rsidRDefault="003739D0" w:rsidP="001522FB">
      <w:pPr>
        <w:pStyle w:val="BodyTextL25"/>
      </w:pPr>
      <w:r>
        <w:lastRenderedPageBreak/>
        <w:t>In this activity, you will configure trunk links between the switches. You will configure a VTP server and VTP clients in the same VTP domain. You will also observe the VTP behavior when a switch is in VTP transparent mode. You will assign ports to VLANs and verify end-to-end connectivity with the same VLAN.</w:t>
      </w:r>
    </w:p>
    <w:p w14:paraId="15390D89" w14:textId="77777777" w:rsidR="00DF6D1D" w:rsidRDefault="00DF6D1D" w:rsidP="00DF6D1D">
      <w:pPr>
        <w:pStyle w:val="PartHead"/>
      </w:pPr>
      <w:r>
        <w:t>Configure and Verify DTP</w:t>
      </w:r>
    </w:p>
    <w:p w14:paraId="48C90FE5" w14:textId="77777777" w:rsidR="00DF6D1D" w:rsidRPr="00DF6D1D" w:rsidRDefault="006C773D" w:rsidP="00DF6D1D">
      <w:pPr>
        <w:pStyle w:val="BodyTextL25"/>
      </w:pPr>
      <w:r>
        <w:t>In Part 1, you will configure trunk links among the switches, and you will configure VLAN 999 as the native VLAN.</w:t>
      </w:r>
    </w:p>
    <w:p w14:paraId="647396D6" w14:textId="77777777" w:rsidR="00DF6D1D" w:rsidRDefault="00DF6D1D" w:rsidP="00DF6D1D">
      <w:pPr>
        <w:pStyle w:val="StepHead"/>
      </w:pPr>
      <w:r>
        <w:t>Verify VLAN configuration.</w:t>
      </w:r>
    </w:p>
    <w:p w14:paraId="416E76FE" w14:textId="77777777" w:rsidR="00DF6D1D" w:rsidRDefault="00A63D54" w:rsidP="00DF6D1D">
      <w:pPr>
        <w:pStyle w:val="BodyTextL25"/>
      </w:pPr>
      <w:r>
        <w:t>V</w:t>
      </w:r>
      <w:r w:rsidR="00DF6D1D">
        <w:t>erify the configured VLANs on the switches.</w:t>
      </w:r>
    </w:p>
    <w:p w14:paraId="45D7D3A7" w14:textId="77777777" w:rsidR="00DF6D1D" w:rsidRDefault="00DF6D1D" w:rsidP="00DF6D1D">
      <w:pPr>
        <w:pStyle w:val="SubStepAlpha"/>
      </w:pPr>
      <w:r>
        <w:t xml:space="preserve">On </w:t>
      </w:r>
      <w:r w:rsidRPr="005A45E8">
        <w:t>S1</w:t>
      </w:r>
      <w:r>
        <w:t>, click</w:t>
      </w:r>
      <w:r w:rsidR="00A63D54">
        <w:t xml:space="preserve"> the</w:t>
      </w:r>
      <w:r>
        <w:t xml:space="preserve"> </w:t>
      </w:r>
      <w:r>
        <w:rPr>
          <w:b/>
        </w:rPr>
        <w:t xml:space="preserve">CLI </w:t>
      </w:r>
      <w:r>
        <w:t xml:space="preserve">tab. At the prompt, enter </w:t>
      </w:r>
      <w:r>
        <w:rPr>
          <w:b/>
        </w:rPr>
        <w:t>enable</w:t>
      </w:r>
      <w:r>
        <w:t xml:space="preserve"> and enter the </w:t>
      </w:r>
      <w:r>
        <w:rPr>
          <w:b/>
        </w:rPr>
        <w:t>show vlan brief</w:t>
      </w:r>
      <w:r>
        <w:t xml:space="preserve"> command to verify the configured VLANs on </w:t>
      </w:r>
      <w:r w:rsidRPr="005A45E8">
        <w:t>S1</w:t>
      </w:r>
      <w:r w:rsidRPr="00D835B0">
        <w:t>.</w:t>
      </w:r>
    </w:p>
    <w:p w14:paraId="03DF7E4B" w14:textId="77777777" w:rsidR="00DF6D1D" w:rsidRPr="00D835B0" w:rsidRDefault="00DF6D1D" w:rsidP="00DF6D1D">
      <w:pPr>
        <w:pStyle w:val="CMD"/>
      </w:pPr>
      <w:r>
        <w:t xml:space="preserve">S1# </w:t>
      </w:r>
      <w:r w:rsidRPr="00D835B0">
        <w:rPr>
          <w:b/>
        </w:rPr>
        <w:t>show vlan brief</w:t>
      </w:r>
    </w:p>
    <w:p w14:paraId="2FFCC7CF" w14:textId="77777777" w:rsidR="00DF6D1D" w:rsidRPr="00D835B0" w:rsidRDefault="00DF6D1D" w:rsidP="00DF6D1D">
      <w:pPr>
        <w:pStyle w:val="CMDOutput"/>
      </w:pPr>
    </w:p>
    <w:p w14:paraId="0F8A0B65" w14:textId="77777777" w:rsidR="00DF6D1D" w:rsidRDefault="00DF6D1D" w:rsidP="00DF6D1D">
      <w:pPr>
        <w:pStyle w:val="CMDOutput"/>
      </w:pPr>
      <w:r>
        <w:t>VLAN Name                             Status    Ports</w:t>
      </w:r>
    </w:p>
    <w:p w14:paraId="3DE3E833" w14:textId="77777777" w:rsidR="00DF6D1D" w:rsidRPr="001D47B1" w:rsidRDefault="00DF6D1D" w:rsidP="00DF6D1D">
      <w:pPr>
        <w:pStyle w:val="CMDOutput"/>
        <w:rPr>
          <w:lang w:val="it-IT"/>
        </w:rPr>
      </w:pPr>
      <w:r w:rsidRPr="001D47B1">
        <w:rPr>
          <w:lang w:val="it-IT"/>
        </w:rPr>
        <w:t>---- -------------------------------- --------- -------------------------------</w:t>
      </w:r>
    </w:p>
    <w:p w14:paraId="6B4FC371" w14:textId="77777777" w:rsidR="00DF6D1D" w:rsidRPr="001D47B1" w:rsidRDefault="00DF6D1D" w:rsidP="00DF6D1D">
      <w:pPr>
        <w:pStyle w:val="CMDOutput"/>
        <w:rPr>
          <w:lang w:val="it-IT"/>
        </w:rPr>
      </w:pPr>
      <w:r w:rsidRPr="001D47B1">
        <w:rPr>
          <w:lang w:val="it-IT"/>
        </w:rPr>
        <w:t>1    default                          active    Fa0/1, Fa0/2, Fa0/3, Fa0/4</w:t>
      </w:r>
    </w:p>
    <w:p w14:paraId="6E09BADD" w14:textId="77777777" w:rsidR="00DF6D1D" w:rsidRPr="001D47B1" w:rsidRDefault="00DF6D1D" w:rsidP="00DF6D1D">
      <w:pPr>
        <w:pStyle w:val="CMDOutput"/>
        <w:rPr>
          <w:lang w:val="it-IT"/>
        </w:rPr>
      </w:pPr>
      <w:r w:rsidRPr="001D47B1">
        <w:rPr>
          <w:lang w:val="it-IT"/>
        </w:rPr>
        <w:t xml:space="preserve">                                                Fa0/5, Fa0/6, Fa0/7, Fa0/8</w:t>
      </w:r>
    </w:p>
    <w:p w14:paraId="06529105" w14:textId="77777777" w:rsidR="00DF6D1D" w:rsidRPr="001D47B1" w:rsidRDefault="00DF6D1D" w:rsidP="00DF6D1D">
      <w:pPr>
        <w:pStyle w:val="CMDOutput"/>
        <w:rPr>
          <w:lang w:val="it-IT"/>
        </w:rPr>
      </w:pPr>
      <w:r w:rsidRPr="001D47B1">
        <w:rPr>
          <w:lang w:val="it-IT"/>
        </w:rPr>
        <w:t xml:space="preserve">                                                Fa0/9, Fa0/10, Fa0/11, Fa0/12</w:t>
      </w:r>
    </w:p>
    <w:p w14:paraId="2892337A" w14:textId="77777777" w:rsidR="00DF6D1D" w:rsidRPr="001D47B1" w:rsidRDefault="00DF6D1D" w:rsidP="00DF6D1D">
      <w:pPr>
        <w:pStyle w:val="CMDOutput"/>
        <w:rPr>
          <w:lang w:val="it-IT"/>
        </w:rPr>
      </w:pPr>
      <w:r w:rsidRPr="001D47B1">
        <w:rPr>
          <w:lang w:val="it-IT"/>
        </w:rPr>
        <w:t xml:space="preserve">                                                Fa0/13, Fa0/14, Fa0/15, Fa0/16</w:t>
      </w:r>
    </w:p>
    <w:p w14:paraId="0BCD8DD0" w14:textId="77777777" w:rsidR="00DF6D1D" w:rsidRPr="001D47B1" w:rsidRDefault="00DF6D1D" w:rsidP="00DF6D1D">
      <w:pPr>
        <w:pStyle w:val="CMDOutput"/>
        <w:rPr>
          <w:lang w:val="it-IT"/>
        </w:rPr>
      </w:pPr>
      <w:r w:rsidRPr="001D47B1">
        <w:rPr>
          <w:lang w:val="it-IT"/>
        </w:rPr>
        <w:t xml:space="preserve">                                                Fa0/17, Fa0/18, Fa0/19, Fa0/20</w:t>
      </w:r>
    </w:p>
    <w:p w14:paraId="67C62AC5" w14:textId="77777777" w:rsidR="00DF6D1D" w:rsidRPr="001D47B1" w:rsidRDefault="00DF6D1D" w:rsidP="00DF6D1D">
      <w:pPr>
        <w:pStyle w:val="CMDOutput"/>
        <w:rPr>
          <w:lang w:val="it-IT"/>
        </w:rPr>
      </w:pPr>
      <w:r w:rsidRPr="001D47B1">
        <w:rPr>
          <w:lang w:val="it-IT"/>
        </w:rPr>
        <w:t xml:space="preserve">                                                Fa0/21, Fa0/22, Fa0/23, Fa0/24</w:t>
      </w:r>
    </w:p>
    <w:p w14:paraId="3863A8F9" w14:textId="77777777" w:rsidR="00DF6D1D" w:rsidRPr="001D47B1" w:rsidRDefault="00DF6D1D" w:rsidP="00DF6D1D">
      <w:pPr>
        <w:pStyle w:val="CMDOutput"/>
        <w:rPr>
          <w:lang w:val="it-IT"/>
        </w:rPr>
      </w:pPr>
      <w:r w:rsidRPr="001D47B1">
        <w:rPr>
          <w:lang w:val="it-IT"/>
        </w:rPr>
        <w:t xml:space="preserve">                                                Gig0/1, Gig0/2</w:t>
      </w:r>
    </w:p>
    <w:p w14:paraId="62563764" w14:textId="77777777" w:rsidR="00DF6D1D" w:rsidRDefault="00DF6D1D" w:rsidP="00DF6D1D">
      <w:pPr>
        <w:pStyle w:val="CMDOutput"/>
      </w:pPr>
      <w:r>
        <w:t xml:space="preserve">99   Management                       active    </w:t>
      </w:r>
    </w:p>
    <w:p w14:paraId="2097D67D" w14:textId="77777777" w:rsidR="00DF6D1D" w:rsidRDefault="00DF6D1D" w:rsidP="00DF6D1D">
      <w:pPr>
        <w:pStyle w:val="CMDOutput"/>
      </w:pPr>
      <w:r w:rsidRPr="000B582F">
        <w:t>999  VLAN0999                         active</w:t>
      </w:r>
      <w:r>
        <w:t xml:space="preserve">    </w:t>
      </w:r>
    </w:p>
    <w:p w14:paraId="7C0C471C" w14:textId="77777777" w:rsidR="00DF6D1D" w:rsidRDefault="00DF6D1D" w:rsidP="00DF6D1D">
      <w:pPr>
        <w:pStyle w:val="CMDOutput"/>
      </w:pPr>
      <w:r>
        <w:t xml:space="preserve">1002 fddi-default                     active    </w:t>
      </w:r>
    </w:p>
    <w:p w14:paraId="7E10E4DF" w14:textId="77777777" w:rsidR="00DF6D1D" w:rsidRDefault="00DF6D1D" w:rsidP="00DF6D1D">
      <w:pPr>
        <w:pStyle w:val="CMDOutput"/>
      </w:pPr>
      <w:r>
        <w:t xml:space="preserve">1003 token-ring-default               active    </w:t>
      </w:r>
    </w:p>
    <w:p w14:paraId="692927D6" w14:textId="77777777" w:rsidR="00DF6D1D" w:rsidRDefault="00DF6D1D" w:rsidP="00DF6D1D">
      <w:pPr>
        <w:pStyle w:val="CMDOutput"/>
      </w:pPr>
      <w:r>
        <w:t xml:space="preserve">1004 fddinet-default                  active    </w:t>
      </w:r>
    </w:p>
    <w:p w14:paraId="6AEA1B13" w14:textId="77777777" w:rsidR="00DF6D1D" w:rsidRDefault="00DF6D1D" w:rsidP="00DF6D1D">
      <w:pPr>
        <w:pStyle w:val="CMDOutput"/>
      </w:pPr>
      <w:r>
        <w:t xml:space="preserve">1005 trnet-default                    active   </w:t>
      </w:r>
    </w:p>
    <w:p w14:paraId="321D9C0B" w14:textId="77777777" w:rsidR="00DF6D1D" w:rsidRDefault="00DF6D1D" w:rsidP="00DF6D1D">
      <w:pPr>
        <w:pStyle w:val="SubStepAlpha"/>
      </w:pPr>
      <w:r>
        <w:t>Repeat step a</w:t>
      </w:r>
      <w:r w:rsidR="00A63D54">
        <w:t>.</w:t>
      </w:r>
      <w:r>
        <w:t xml:space="preserve"> on </w:t>
      </w:r>
      <w:r w:rsidRPr="005A45E8">
        <w:t>S2</w:t>
      </w:r>
      <w:r>
        <w:t xml:space="preserve"> and </w:t>
      </w:r>
      <w:r w:rsidRPr="005A45E8">
        <w:t>S3</w:t>
      </w:r>
      <w:r>
        <w:t>. What VLANs are configured on the switches?</w:t>
      </w:r>
    </w:p>
    <w:p w14:paraId="34F81A74" w14:textId="77777777" w:rsidR="00DF6D1D" w:rsidRPr="0081543E" w:rsidRDefault="0081543E" w:rsidP="00DF6D1D">
      <w:pPr>
        <w:pStyle w:val="BodyTextL50"/>
        <w:rPr>
          <w:lang w:val="es-MX"/>
        </w:rPr>
      </w:pPr>
      <w:r w:rsidRPr="0081543E">
        <w:rPr>
          <w:u w:val="single"/>
          <w:lang w:val="es-MX"/>
        </w:rPr>
        <w:t>Vlans 99 y 999 estan configuradas en todos los switches</w:t>
      </w:r>
      <w:r w:rsidR="00DF6D1D" w:rsidRPr="0081543E">
        <w:rPr>
          <w:lang w:val="es-MX"/>
        </w:rPr>
        <w:t>__</w:t>
      </w:r>
      <w:r>
        <w:rPr>
          <w:lang w:val="es-MX"/>
        </w:rPr>
        <w:t>__________</w:t>
      </w:r>
      <w:r w:rsidR="00DF6D1D" w:rsidRPr="0081543E">
        <w:rPr>
          <w:lang w:val="es-MX"/>
        </w:rPr>
        <w:t>__________________________</w:t>
      </w:r>
    </w:p>
    <w:p w14:paraId="2D1BA06B" w14:textId="77777777" w:rsidR="00DF6D1D" w:rsidRDefault="00DF6D1D" w:rsidP="00DF6D1D">
      <w:pPr>
        <w:pStyle w:val="StepHead"/>
      </w:pPr>
      <w:r>
        <w:t>Configure Trunks on S1, S2, and S3</w:t>
      </w:r>
      <w:r w:rsidR="00F201C6">
        <w:t>.</w:t>
      </w:r>
    </w:p>
    <w:p w14:paraId="17E5FF44" w14:textId="77777777" w:rsidR="00DF6D1D" w:rsidRDefault="00E108BD" w:rsidP="00DF6D1D">
      <w:pPr>
        <w:pStyle w:val="BodyTextL25"/>
      </w:pPr>
      <w:r>
        <w:rPr>
          <w:rFonts w:cs="Arial"/>
          <w:color w:val="000000"/>
          <w:szCs w:val="20"/>
        </w:rPr>
        <w:t>Dynamic trunking protocol (DTP) manages the trunk links between Cisco switches. Currently all the switchports are in the default trunking mode, which is dynamic auto. In this step, you will change the trunking mode to dynamic desirable for the link between switches S1 and S2. For the link between switches S1 and S3, the link will be set as a static trunk. Use VLAN 999 as the native VLAN in this topology.</w:t>
      </w:r>
    </w:p>
    <w:p w14:paraId="6D7E97BC" w14:textId="77777777" w:rsidR="00DF6D1D" w:rsidRDefault="00E108BD" w:rsidP="00DF6D1D">
      <w:pPr>
        <w:pStyle w:val="SubStepAlpha"/>
      </w:pPr>
      <w:r>
        <w:rPr>
          <w:rFonts w:cs="Arial"/>
          <w:color w:val="000000"/>
          <w:szCs w:val="20"/>
        </w:rPr>
        <w:t>On switch S1 and switch S2, configure the trunk link to dynamic desirable on the GigabitEthernet 0/1 interface. The configuration of S1 is shown below</w:t>
      </w:r>
      <w:r w:rsidR="00DF6D1D">
        <w:t>.</w:t>
      </w:r>
    </w:p>
    <w:p w14:paraId="2C9004CE" w14:textId="77777777" w:rsidR="00DF6D1D" w:rsidRDefault="00DF6D1D" w:rsidP="00DF6D1D">
      <w:pPr>
        <w:pStyle w:val="CMD"/>
      </w:pPr>
      <w:r>
        <w:t xml:space="preserve">S1(config)# </w:t>
      </w:r>
      <w:r w:rsidR="00045BE3">
        <w:rPr>
          <w:b/>
        </w:rPr>
        <w:t>interface g0/1</w:t>
      </w:r>
    </w:p>
    <w:p w14:paraId="2C150FE7" w14:textId="77777777" w:rsidR="00DF6D1D" w:rsidRDefault="00045BE3" w:rsidP="00DF6D1D">
      <w:pPr>
        <w:pStyle w:val="CMD"/>
        <w:rPr>
          <w:b/>
        </w:rPr>
      </w:pPr>
      <w:r>
        <w:t>S1(config-if</w:t>
      </w:r>
      <w:r w:rsidR="00DF6D1D">
        <w:t xml:space="preserve">)# </w:t>
      </w:r>
      <w:r w:rsidR="00DF6D1D" w:rsidRPr="00C87DD3">
        <w:rPr>
          <w:b/>
        </w:rPr>
        <w:t>switchport mode dynamic desirable</w:t>
      </w:r>
    </w:p>
    <w:p w14:paraId="3F0FEC2E" w14:textId="77777777" w:rsidR="00DF6D1D" w:rsidRDefault="00E108BD" w:rsidP="00045BE3">
      <w:pPr>
        <w:pStyle w:val="SubStepAlpha"/>
      </w:pPr>
      <w:r>
        <w:rPr>
          <w:rFonts w:cs="Arial"/>
          <w:color w:val="000000"/>
          <w:szCs w:val="20"/>
        </w:rPr>
        <w:t>For the trunk link between S1 and S3, configure a static trunk link on the GigabitEthernet 0/2 interface</w:t>
      </w:r>
      <w:r w:rsidR="00DA4238">
        <w:t>.</w:t>
      </w:r>
    </w:p>
    <w:p w14:paraId="60E483B1" w14:textId="77777777" w:rsidR="00045BE3" w:rsidRDefault="00045BE3" w:rsidP="00045BE3">
      <w:pPr>
        <w:pStyle w:val="CMD"/>
      </w:pPr>
      <w:r>
        <w:t xml:space="preserve">S1(config)# </w:t>
      </w:r>
      <w:r w:rsidRPr="00045BE3">
        <w:t>interface</w:t>
      </w:r>
      <w:r>
        <w:t xml:space="preserve"> g0/2</w:t>
      </w:r>
    </w:p>
    <w:p w14:paraId="399CF51E" w14:textId="77777777" w:rsidR="00045BE3" w:rsidRPr="00045BE3" w:rsidRDefault="00045BE3" w:rsidP="00045BE3">
      <w:pPr>
        <w:pStyle w:val="CMD"/>
      </w:pPr>
      <w:r>
        <w:t xml:space="preserve">S1(config-if)# </w:t>
      </w:r>
      <w:r w:rsidRPr="00045BE3">
        <w:t xml:space="preserve">switchport mode </w:t>
      </w:r>
      <w:r>
        <w:t>trunk</w:t>
      </w:r>
    </w:p>
    <w:p w14:paraId="5574553E" w14:textId="77777777" w:rsidR="00045BE3" w:rsidRDefault="00045BE3" w:rsidP="00045BE3">
      <w:pPr>
        <w:pStyle w:val="CMD"/>
      </w:pPr>
      <w:r>
        <w:t xml:space="preserve">S3(config)# </w:t>
      </w:r>
      <w:r w:rsidRPr="00045BE3">
        <w:t>interface</w:t>
      </w:r>
      <w:r>
        <w:t xml:space="preserve"> g0/2</w:t>
      </w:r>
    </w:p>
    <w:p w14:paraId="6AF70117" w14:textId="77777777" w:rsidR="00045BE3" w:rsidRPr="00045BE3" w:rsidRDefault="00045BE3" w:rsidP="00045BE3">
      <w:pPr>
        <w:pStyle w:val="CMD"/>
      </w:pPr>
      <w:r>
        <w:lastRenderedPageBreak/>
        <w:t xml:space="preserve">S3(config-if)# </w:t>
      </w:r>
      <w:r w:rsidRPr="00045BE3">
        <w:t xml:space="preserve">switchport </w:t>
      </w:r>
      <w:r>
        <w:t>mode trunk</w:t>
      </w:r>
    </w:p>
    <w:p w14:paraId="20F1B9D5" w14:textId="77777777" w:rsidR="00DF6D1D" w:rsidRDefault="00DF6D1D" w:rsidP="00DF6D1D">
      <w:pPr>
        <w:pStyle w:val="SubStepAlpha"/>
      </w:pPr>
      <w:r>
        <w:t xml:space="preserve">Verify trunking is enabled on all the switches using the </w:t>
      </w:r>
      <w:r>
        <w:rPr>
          <w:b/>
        </w:rPr>
        <w:t>show interfaces trunk</w:t>
      </w:r>
      <w:r w:rsidR="0064785D" w:rsidRPr="0064785D">
        <w:t xml:space="preserve"> command.</w:t>
      </w:r>
    </w:p>
    <w:p w14:paraId="7472D833" w14:textId="77777777" w:rsidR="00DF6D1D" w:rsidRDefault="00DF6D1D" w:rsidP="00DF6D1D">
      <w:pPr>
        <w:pStyle w:val="CMD"/>
      </w:pPr>
      <w:r>
        <w:t xml:space="preserve">S1# </w:t>
      </w:r>
      <w:r w:rsidRPr="001C036D">
        <w:rPr>
          <w:b/>
        </w:rPr>
        <w:t>show interface</w:t>
      </w:r>
      <w:r>
        <w:rPr>
          <w:b/>
        </w:rPr>
        <w:t>s</w:t>
      </w:r>
      <w:r w:rsidRPr="001C036D">
        <w:rPr>
          <w:b/>
        </w:rPr>
        <w:t xml:space="preserve"> trunk</w:t>
      </w:r>
    </w:p>
    <w:p w14:paraId="74DD02BA" w14:textId="77777777" w:rsidR="00385600" w:rsidRDefault="00385600" w:rsidP="00385600">
      <w:pPr>
        <w:pStyle w:val="CMDOutput"/>
      </w:pPr>
      <w:r>
        <w:t>Port        Mode         Encapsulation  Status        Native vlan</w:t>
      </w:r>
    </w:p>
    <w:p w14:paraId="5DBE907B" w14:textId="77777777" w:rsidR="00385600" w:rsidRDefault="00385600" w:rsidP="00385600">
      <w:pPr>
        <w:pStyle w:val="CMDOutput"/>
      </w:pPr>
      <w:r>
        <w:t>Gig0/1      desirable    n-802.1q       trunking      1</w:t>
      </w:r>
    </w:p>
    <w:p w14:paraId="72B9A2B6" w14:textId="77777777" w:rsidR="00385600" w:rsidRDefault="00385600" w:rsidP="00385600">
      <w:pPr>
        <w:pStyle w:val="CMDOutput"/>
      </w:pPr>
      <w:r>
        <w:t>Gig0/2      on           802.1q         trunking      1</w:t>
      </w:r>
    </w:p>
    <w:p w14:paraId="56A40CC3" w14:textId="77777777" w:rsidR="00385600" w:rsidRDefault="00385600" w:rsidP="00385600">
      <w:pPr>
        <w:pStyle w:val="CMDOutput"/>
      </w:pPr>
    </w:p>
    <w:p w14:paraId="6E8A7D5D" w14:textId="77777777" w:rsidR="00385600" w:rsidRDefault="00385600" w:rsidP="00385600">
      <w:pPr>
        <w:pStyle w:val="CMDOutput"/>
      </w:pPr>
      <w:r>
        <w:t>Port        Vlans allowed on trunk</w:t>
      </w:r>
    </w:p>
    <w:p w14:paraId="51F84189" w14:textId="77777777" w:rsidR="00385600" w:rsidRDefault="00385600" w:rsidP="00385600">
      <w:pPr>
        <w:pStyle w:val="CMDOutput"/>
      </w:pPr>
      <w:r>
        <w:t>Gig0/1      1-1005</w:t>
      </w:r>
    </w:p>
    <w:p w14:paraId="3BF6FC36" w14:textId="77777777" w:rsidR="00385600" w:rsidRDefault="00385600" w:rsidP="00385600">
      <w:pPr>
        <w:pStyle w:val="CMDOutput"/>
      </w:pPr>
      <w:r>
        <w:t>Gig0/2      1-1005</w:t>
      </w:r>
    </w:p>
    <w:p w14:paraId="0D367C7C" w14:textId="77777777" w:rsidR="00385600" w:rsidRDefault="00385600" w:rsidP="00385600">
      <w:pPr>
        <w:pStyle w:val="CMDOutput"/>
      </w:pPr>
    </w:p>
    <w:p w14:paraId="7E5264DA" w14:textId="77777777" w:rsidR="00385600" w:rsidRDefault="00385600" w:rsidP="00385600">
      <w:pPr>
        <w:pStyle w:val="CMDOutput"/>
      </w:pPr>
      <w:r>
        <w:t>Port        Vlans allowed and active in management domain</w:t>
      </w:r>
    </w:p>
    <w:p w14:paraId="39F40E29" w14:textId="77777777" w:rsidR="00385600" w:rsidRDefault="00385600" w:rsidP="00385600">
      <w:pPr>
        <w:pStyle w:val="CMDOutput"/>
      </w:pPr>
      <w:r>
        <w:t>Gig0/1      1,99,999</w:t>
      </w:r>
    </w:p>
    <w:p w14:paraId="62D0043F" w14:textId="77777777" w:rsidR="00385600" w:rsidRDefault="00385600" w:rsidP="00385600">
      <w:pPr>
        <w:pStyle w:val="CMDOutput"/>
      </w:pPr>
      <w:r>
        <w:t>Gig0/2      1,99,999</w:t>
      </w:r>
    </w:p>
    <w:p w14:paraId="613FDE6B" w14:textId="77777777" w:rsidR="00385600" w:rsidRDefault="00385600" w:rsidP="00385600">
      <w:pPr>
        <w:pStyle w:val="CMDOutput"/>
      </w:pPr>
    </w:p>
    <w:p w14:paraId="6A44A089" w14:textId="77777777" w:rsidR="00385600" w:rsidRDefault="00385600" w:rsidP="00385600">
      <w:pPr>
        <w:pStyle w:val="CMDOutput"/>
      </w:pPr>
      <w:r>
        <w:t>Port        Vlans in spanning tree forwarding state and not pruned</w:t>
      </w:r>
    </w:p>
    <w:p w14:paraId="65CF96A9" w14:textId="77777777" w:rsidR="00385600" w:rsidRDefault="00385600" w:rsidP="00385600">
      <w:pPr>
        <w:pStyle w:val="CMDOutput"/>
      </w:pPr>
      <w:r>
        <w:t>Gig0/1      none</w:t>
      </w:r>
    </w:p>
    <w:p w14:paraId="67D3CB00" w14:textId="77777777" w:rsidR="00DF6D1D" w:rsidRDefault="00385600" w:rsidP="00385600">
      <w:pPr>
        <w:pStyle w:val="CMDOutput"/>
      </w:pPr>
      <w:r>
        <w:t>Gig0/2      none</w:t>
      </w:r>
    </w:p>
    <w:p w14:paraId="431FB7A2" w14:textId="77777777" w:rsidR="00DF6D1D" w:rsidRDefault="00DF6D1D" w:rsidP="00DF6D1D">
      <w:pPr>
        <w:pStyle w:val="BodyTextL50"/>
        <w:tabs>
          <w:tab w:val="right" w:leader="underscore" w:pos="10080"/>
        </w:tabs>
        <w:rPr>
          <w:rStyle w:val="AnswerGray"/>
        </w:rPr>
      </w:pPr>
      <w:r>
        <w:t xml:space="preserve">What is the native VLAN for these trunks currently? </w:t>
      </w:r>
      <w:r w:rsidR="00323E67">
        <w:rPr>
          <w:u w:val="single"/>
        </w:rPr>
        <w:t>Vlan 1</w:t>
      </w:r>
      <w:r>
        <w:tab/>
        <w:t xml:space="preserve"> </w:t>
      </w:r>
    </w:p>
    <w:p w14:paraId="32D4ACA0" w14:textId="77777777" w:rsidR="00DF6D1D" w:rsidRDefault="00DF6D1D" w:rsidP="00DF6D1D">
      <w:pPr>
        <w:pStyle w:val="SubStepAlpha"/>
      </w:pPr>
      <w:r>
        <w:t>Configure</w:t>
      </w:r>
      <w:r w:rsidRPr="001C036D">
        <w:t xml:space="preserve"> </w:t>
      </w:r>
      <w:r>
        <w:t>VLAN 999 as the native VLAN for the trunk links on S1.</w:t>
      </w:r>
    </w:p>
    <w:p w14:paraId="23EF49BF" w14:textId="77777777" w:rsidR="00DF6D1D" w:rsidRDefault="00DF6D1D" w:rsidP="00DF6D1D">
      <w:pPr>
        <w:pStyle w:val="CMD"/>
      </w:pPr>
      <w:r>
        <w:t xml:space="preserve">S1(config)# </w:t>
      </w:r>
      <w:r w:rsidRPr="001C036D">
        <w:rPr>
          <w:b/>
        </w:rPr>
        <w:t>interface range g0/1 - 2</w:t>
      </w:r>
    </w:p>
    <w:p w14:paraId="2DECF323" w14:textId="77777777" w:rsidR="00DF6D1D" w:rsidRDefault="00DF6D1D" w:rsidP="00DF6D1D">
      <w:pPr>
        <w:pStyle w:val="CMD"/>
        <w:rPr>
          <w:b/>
        </w:rPr>
      </w:pPr>
      <w:r>
        <w:t xml:space="preserve">S1(config-if-range)# </w:t>
      </w:r>
      <w:r w:rsidRPr="001C036D">
        <w:rPr>
          <w:b/>
        </w:rPr>
        <w:t>switchport trunk native vlan 999</w:t>
      </w:r>
    </w:p>
    <w:p w14:paraId="76385BE1" w14:textId="77777777" w:rsidR="00323E67" w:rsidRDefault="00DF6D1D" w:rsidP="00DF6D1D">
      <w:pPr>
        <w:pStyle w:val="BodyTextL50"/>
      </w:pPr>
      <w:r>
        <w:t>What messages did you receive</w:t>
      </w:r>
      <w:r w:rsidR="007B72AE">
        <w:t xml:space="preserve"> on S1</w:t>
      </w:r>
      <w:r>
        <w:t>? How would you correct it?</w:t>
      </w:r>
    </w:p>
    <w:p w14:paraId="6B29C298" w14:textId="77777777" w:rsidR="00323E67" w:rsidRDefault="00323E67" w:rsidP="00323E67">
      <w:pPr>
        <w:pStyle w:val="NormalWeb"/>
        <w:spacing w:before="0" w:beforeAutospacing="0" w:after="0" w:afterAutospacing="0"/>
        <w:ind w:left="720"/>
      </w:pPr>
      <w:r>
        <w:t>%CDP-4-NATIVE_VLAN_MISMATCH: Native VLAN mismatch discovered on GigabitEthernet0/1 (999), with Switch GigabitEthernet0/1 (1).</w:t>
      </w:r>
    </w:p>
    <w:p w14:paraId="3C1B24CD" w14:textId="77777777" w:rsidR="00323E67" w:rsidRDefault="00323E67" w:rsidP="00323E67">
      <w:pPr>
        <w:pStyle w:val="NormalWeb"/>
        <w:spacing w:before="0" w:beforeAutospacing="0" w:after="0" w:afterAutospacing="0"/>
      </w:pPr>
    </w:p>
    <w:p w14:paraId="785F8F61" w14:textId="77777777" w:rsidR="00DF6D1D" w:rsidRPr="001C036D" w:rsidRDefault="00323E67" w:rsidP="00DF6D1D">
      <w:pPr>
        <w:pStyle w:val="BodyTextL50"/>
      </w:pPr>
      <w:r>
        <w:t>%CDP-4-NATIVE_VLAN_MISMATCH: Native VLAN mismatch discovered on GigabitEthernet0/2 (999), with Switch GigabitEthernet0/1 (1)</w:t>
      </w:r>
      <w:r w:rsidRPr="001C036D">
        <w:t xml:space="preserve"> </w:t>
      </w:r>
    </w:p>
    <w:p w14:paraId="050C8450" w14:textId="77777777" w:rsidR="00DF6D1D" w:rsidRDefault="00DF6D1D" w:rsidP="00DF6D1D">
      <w:pPr>
        <w:pStyle w:val="SubStepAlpha"/>
        <w:rPr>
          <w:lang w:eastAsia="zh-CN"/>
        </w:rPr>
      </w:pPr>
      <w:r>
        <w:rPr>
          <w:lang w:eastAsia="zh-CN"/>
        </w:rPr>
        <w:t>On S2 and S3, configure VLAN 999 as the native VLAN.</w:t>
      </w:r>
    </w:p>
    <w:p w14:paraId="4C3C9F25" w14:textId="77777777" w:rsidR="00DA4238" w:rsidRDefault="00DF6D1D" w:rsidP="00DA4238">
      <w:pPr>
        <w:pStyle w:val="SubStepAlpha"/>
        <w:rPr>
          <w:lang w:eastAsia="zh-CN"/>
        </w:rPr>
      </w:pPr>
      <w:r>
        <w:rPr>
          <w:lang w:eastAsia="zh-CN"/>
        </w:rPr>
        <w:t>Verify trunking is successfully configured on all the switches.</w:t>
      </w:r>
      <w:r w:rsidR="00DA4238">
        <w:rPr>
          <w:lang w:eastAsia="zh-CN"/>
        </w:rPr>
        <w:t xml:space="preserve"> You should be able ping </w:t>
      </w:r>
      <w:r w:rsidR="00470625">
        <w:rPr>
          <w:lang w:eastAsia="zh-CN"/>
        </w:rPr>
        <w:t>one</w:t>
      </w:r>
      <w:r w:rsidR="00DA4238">
        <w:rPr>
          <w:lang w:eastAsia="zh-CN"/>
        </w:rPr>
        <w:t xml:space="preserve"> switch from</w:t>
      </w:r>
      <w:r w:rsidR="00692D04">
        <w:rPr>
          <w:lang w:eastAsia="zh-CN"/>
        </w:rPr>
        <w:t xml:space="preserve"> another switch in the topology using the IP addresses configured on the SVI.</w:t>
      </w:r>
    </w:p>
    <w:p w14:paraId="4CB21D1E" w14:textId="77777777" w:rsidR="00797558" w:rsidRDefault="006C26F0" w:rsidP="00A44898">
      <w:pPr>
        <w:pStyle w:val="PartHead"/>
      </w:pPr>
      <w:r>
        <w:t xml:space="preserve">Configure and Verify </w:t>
      </w:r>
      <w:r w:rsidR="00A44898">
        <w:t>VTP</w:t>
      </w:r>
    </w:p>
    <w:p w14:paraId="6813D718" w14:textId="77777777" w:rsidR="00797558" w:rsidRDefault="00A44898" w:rsidP="00A44898">
      <w:pPr>
        <w:pStyle w:val="BodyTextL25"/>
      </w:pPr>
      <w:r>
        <w:t xml:space="preserve">S1 </w:t>
      </w:r>
      <w:r w:rsidR="00E108BD">
        <w:rPr>
          <w:rFonts w:cs="Arial"/>
          <w:color w:val="000000"/>
          <w:szCs w:val="20"/>
        </w:rPr>
        <w:t>will be configured as the VTP server and S2 will be configured as a VTP client. All the switches will be configured to be in the VTP domain</w:t>
      </w:r>
      <w:r w:rsidR="00E108BD">
        <w:rPr>
          <w:rStyle w:val="apple-converted-space"/>
          <w:rFonts w:cs="Arial"/>
          <w:color w:val="000000"/>
          <w:szCs w:val="20"/>
        </w:rPr>
        <w:t> </w:t>
      </w:r>
      <w:r w:rsidR="00E108BD">
        <w:rPr>
          <w:rFonts w:cs="Arial"/>
          <w:b/>
          <w:bCs/>
          <w:color w:val="000000"/>
          <w:szCs w:val="20"/>
        </w:rPr>
        <w:t>CCNA</w:t>
      </w:r>
      <w:r w:rsidR="00E108BD">
        <w:rPr>
          <w:rStyle w:val="apple-converted-space"/>
          <w:rFonts w:cs="Arial"/>
          <w:b/>
          <w:bCs/>
          <w:color w:val="000000"/>
          <w:szCs w:val="20"/>
        </w:rPr>
        <w:t> </w:t>
      </w:r>
      <w:r w:rsidR="00E108BD">
        <w:rPr>
          <w:rFonts w:cs="Arial"/>
          <w:color w:val="000000"/>
          <w:szCs w:val="20"/>
        </w:rPr>
        <w:t>and use the VTP password</w:t>
      </w:r>
      <w:r w:rsidR="00E108BD">
        <w:rPr>
          <w:rStyle w:val="apple-converted-space"/>
          <w:rFonts w:cs="Arial"/>
          <w:color w:val="000000"/>
          <w:szCs w:val="20"/>
        </w:rPr>
        <w:t> </w:t>
      </w:r>
      <w:r w:rsidR="00E108BD">
        <w:rPr>
          <w:rFonts w:cs="Arial"/>
          <w:b/>
          <w:bCs/>
          <w:color w:val="000000"/>
          <w:szCs w:val="20"/>
        </w:rPr>
        <w:t>cisco</w:t>
      </w:r>
      <w:r w:rsidR="00BF2CA3">
        <w:t>.</w:t>
      </w:r>
    </w:p>
    <w:p w14:paraId="5C2FB3B2" w14:textId="77777777" w:rsidR="00DF6D1D" w:rsidRDefault="00DF6D1D" w:rsidP="00DF6D1D">
      <w:pPr>
        <w:pStyle w:val="BodyTextL25"/>
        <w:rPr>
          <w:lang w:eastAsia="zh-CN"/>
        </w:rPr>
      </w:pPr>
      <w:r>
        <w:t xml:space="preserve">VLANs </w:t>
      </w:r>
      <w:r w:rsidR="00E108BD">
        <w:rPr>
          <w:rFonts w:cs="Arial"/>
          <w:color w:val="000000"/>
          <w:szCs w:val="20"/>
        </w:rPr>
        <w:t>can be created on the VTP server and distributed to other switches in the VTP domain. In this part, you will create 3 new VLANs on the VTP server, S1. These VLANs will be distributed to S2 using VTP. Observe how the transparent VTP mode behaves</w:t>
      </w:r>
      <w:r w:rsidR="00DA4238">
        <w:t>.</w:t>
      </w:r>
    </w:p>
    <w:p w14:paraId="2D0D96CC" w14:textId="77777777" w:rsidR="0082395C" w:rsidRDefault="0082395C" w:rsidP="00BF2CA3">
      <w:pPr>
        <w:pStyle w:val="StepHead"/>
      </w:pPr>
      <w:r>
        <w:t>Configure</w:t>
      </w:r>
      <w:r w:rsidR="00E90290">
        <w:t xml:space="preserve"> S1 as </w:t>
      </w:r>
      <w:r>
        <w:t>VTP</w:t>
      </w:r>
      <w:r w:rsidR="00E90290">
        <w:t xml:space="preserve"> server</w:t>
      </w:r>
      <w:r>
        <w:t>.</w:t>
      </w:r>
    </w:p>
    <w:p w14:paraId="7D5ECF7F" w14:textId="77777777" w:rsidR="00BF2CA3" w:rsidRDefault="0082395C" w:rsidP="0082395C">
      <w:pPr>
        <w:pStyle w:val="BodyTextL25"/>
      </w:pPr>
      <w:r>
        <w:t>C</w:t>
      </w:r>
      <w:r w:rsidR="006C26F0">
        <w:t xml:space="preserve">onfigure S1 as the VTP server in the </w:t>
      </w:r>
      <w:r w:rsidR="006C26F0" w:rsidRPr="0082395C">
        <w:rPr>
          <w:b/>
        </w:rPr>
        <w:t>CCNA</w:t>
      </w:r>
      <w:r w:rsidR="006C26F0">
        <w:t xml:space="preserve"> domain with the password </w:t>
      </w:r>
      <w:r w:rsidR="006C26F0" w:rsidRPr="0082395C">
        <w:rPr>
          <w:b/>
        </w:rPr>
        <w:t>cisco</w:t>
      </w:r>
      <w:r w:rsidR="006C26F0">
        <w:t>.</w:t>
      </w:r>
    </w:p>
    <w:p w14:paraId="394B2E9A" w14:textId="77777777" w:rsidR="00352CFD" w:rsidRDefault="00352CFD" w:rsidP="00352CFD">
      <w:pPr>
        <w:pStyle w:val="SubStepAlpha"/>
      </w:pPr>
      <w:r>
        <w:t>Configure S1 as a VTP server.</w:t>
      </w:r>
    </w:p>
    <w:p w14:paraId="1447A057" w14:textId="77777777" w:rsidR="006C26F0" w:rsidRDefault="006C26F0" w:rsidP="006C26F0">
      <w:pPr>
        <w:pStyle w:val="CMD"/>
      </w:pPr>
      <w:r>
        <w:t xml:space="preserve">S1(config)# </w:t>
      </w:r>
      <w:r w:rsidRPr="006C26F0">
        <w:rPr>
          <w:b/>
        </w:rPr>
        <w:t>vtp mode server</w:t>
      </w:r>
    </w:p>
    <w:p w14:paraId="1ADEEDA5" w14:textId="77777777" w:rsidR="006C26F0" w:rsidRDefault="006C26F0" w:rsidP="006C26F0">
      <w:pPr>
        <w:pStyle w:val="CMD"/>
      </w:pPr>
      <w:r>
        <w:t>Setting device to VTP SERVER mode.</w:t>
      </w:r>
    </w:p>
    <w:p w14:paraId="754F83B8" w14:textId="77777777" w:rsidR="00352CFD" w:rsidRPr="00352CFD" w:rsidRDefault="00352CFD" w:rsidP="00352CFD">
      <w:pPr>
        <w:pStyle w:val="SubStepAlpha"/>
      </w:pPr>
      <w:r>
        <w:lastRenderedPageBreak/>
        <w:t xml:space="preserve">Configure </w:t>
      </w:r>
      <w:r>
        <w:rPr>
          <w:b/>
        </w:rPr>
        <w:t>CCNA</w:t>
      </w:r>
      <w:r>
        <w:t xml:space="preserve"> as the VTP domain name.</w:t>
      </w:r>
    </w:p>
    <w:p w14:paraId="067D0D34" w14:textId="77777777" w:rsidR="006C26F0" w:rsidRDefault="006C26F0" w:rsidP="006C26F0">
      <w:pPr>
        <w:pStyle w:val="CMD"/>
      </w:pPr>
      <w:r>
        <w:t xml:space="preserve">S1(config)# </w:t>
      </w:r>
      <w:r w:rsidRPr="006C26F0">
        <w:rPr>
          <w:b/>
        </w:rPr>
        <w:t>vtp domain CCNA</w:t>
      </w:r>
    </w:p>
    <w:p w14:paraId="067031FA" w14:textId="77777777" w:rsidR="006C26F0" w:rsidRDefault="006C26F0" w:rsidP="006C26F0">
      <w:pPr>
        <w:pStyle w:val="CMD"/>
      </w:pPr>
      <w:r>
        <w:t>Changing VTP domain name from NULL to CCNA</w:t>
      </w:r>
    </w:p>
    <w:p w14:paraId="1939EC22" w14:textId="77777777" w:rsidR="00352CFD" w:rsidRDefault="00352CFD" w:rsidP="00352CFD">
      <w:pPr>
        <w:pStyle w:val="SubStepAlpha"/>
      </w:pPr>
      <w:r>
        <w:t xml:space="preserve">Configure </w:t>
      </w:r>
      <w:r w:rsidRPr="0082395C">
        <w:rPr>
          <w:b/>
        </w:rPr>
        <w:t>cisco</w:t>
      </w:r>
      <w:r w:rsidRPr="00035DA4">
        <w:t xml:space="preserve"> as the VTP password.</w:t>
      </w:r>
    </w:p>
    <w:p w14:paraId="5E24A38D" w14:textId="77777777" w:rsidR="006C26F0" w:rsidRDefault="006C26F0" w:rsidP="006C26F0">
      <w:pPr>
        <w:pStyle w:val="CMD"/>
      </w:pPr>
      <w:r>
        <w:t xml:space="preserve">S1(config)# </w:t>
      </w:r>
      <w:r w:rsidRPr="006C26F0">
        <w:rPr>
          <w:b/>
        </w:rPr>
        <w:t>vtp password cisco</w:t>
      </w:r>
    </w:p>
    <w:p w14:paraId="3EA331D6" w14:textId="77777777" w:rsidR="006C26F0" w:rsidRDefault="006C26F0" w:rsidP="006C26F0">
      <w:pPr>
        <w:pStyle w:val="CMD"/>
      </w:pPr>
      <w:r>
        <w:t>Setting device VLAN database password to cisco</w:t>
      </w:r>
    </w:p>
    <w:p w14:paraId="15BBC1E0" w14:textId="77777777" w:rsidR="00E90290" w:rsidRPr="00BF2CA3" w:rsidRDefault="00E90290" w:rsidP="00E90290">
      <w:pPr>
        <w:pStyle w:val="StepHead"/>
      </w:pPr>
      <w:r>
        <w:t>Verify VTP on S1.</w:t>
      </w:r>
    </w:p>
    <w:p w14:paraId="5F096DC3" w14:textId="77777777" w:rsidR="00E90290" w:rsidRPr="000C0240" w:rsidRDefault="00E90290" w:rsidP="00E90290">
      <w:pPr>
        <w:pStyle w:val="SubStepAlpha"/>
      </w:pPr>
      <w:r w:rsidRPr="00773254">
        <w:t xml:space="preserve">Use the </w:t>
      </w:r>
      <w:r w:rsidRPr="00773254">
        <w:rPr>
          <w:b/>
        </w:rPr>
        <w:t>show vtp status</w:t>
      </w:r>
      <w:r>
        <w:t xml:space="preserve"> command on the switches</w:t>
      </w:r>
      <w:r w:rsidRPr="00773254">
        <w:t xml:space="preserve"> to confirm that </w:t>
      </w:r>
      <w:r>
        <w:t xml:space="preserve">the </w:t>
      </w:r>
      <w:r w:rsidRPr="00773254">
        <w:t>VTP mode and d</w:t>
      </w:r>
      <w:r>
        <w:t>omain are configured correctly.</w:t>
      </w:r>
    </w:p>
    <w:p w14:paraId="07C4C54F" w14:textId="77777777" w:rsidR="00E90290" w:rsidRPr="000C0240" w:rsidRDefault="00E90290" w:rsidP="00E90290">
      <w:pPr>
        <w:pStyle w:val="CMD"/>
      </w:pPr>
      <w:r>
        <w:t>S1#</w:t>
      </w:r>
      <w:r w:rsidRPr="000C0240">
        <w:t xml:space="preserve"> </w:t>
      </w:r>
      <w:r w:rsidRPr="000C0240">
        <w:rPr>
          <w:b/>
        </w:rPr>
        <w:t>show vtp status</w:t>
      </w:r>
    </w:p>
    <w:p w14:paraId="22D217A8" w14:textId="77777777" w:rsidR="00AC2CA7" w:rsidRPr="00AC2CA7" w:rsidRDefault="00AC2CA7" w:rsidP="00AC2CA7">
      <w:pPr>
        <w:pStyle w:val="CMDOutput"/>
      </w:pPr>
      <w:r w:rsidRPr="00AC2CA7">
        <w:t>VTP Version                     : 2</w:t>
      </w:r>
    </w:p>
    <w:p w14:paraId="70E24518" w14:textId="77777777" w:rsidR="00AC2CA7" w:rsidRPr="00AC2CA7" w:rsidRDefault="00AC2CA7" w:rsidP="00AC2CA7">
      <w:pPr>
        <w:pStyle w:val="CMDOutput"/>
      </w:pPr>
      <w:r w:rsidRPr="00AC2CA7">
        <w:t>Configuration Revision          : 0</w:t>
      </w:r>
    </w:p>
    <w:p w14:paraId="3381AB59" w14:textId="77777777" w:rsidR="00AC2CA7" w:rsidRPr="00AC2CA7" w:rsidRDefault="00AC2CA7" w:rsidP="00AC2CA7">
      <w:pPr>
        <w:pStyle w:val="CMDOutput"/>
      </w:pPr>
      <w:r w:rsidRPr="00AC2CA7">
        <w:t>Maximum VLANs supported locally : 255</w:t>
      </w:r>
    </w:p>
    <w:p w14:paraId="1097321A" w14:textId="77777777" w:rsidR="00AC2CA7" w:rsidRPr="00AC2CA7" w:rsidRDefault="00AC2CA7" w:rsidP="00AC2CA7">
      <w:pPr>
        <w:pStyle w:val="CMDOutput"/>
      </w:pPr>
      <w:r w:rsidRPr="00AC2CA7">
        <w:t>Number of exist</w:t>
      </w:r>
      <w:r w:rsidR="007B72AE">
        <w:t>ing VLANs        : 7</w:t>
      </w:r>
    </w:p>
    <w:p w14:paraId="1369CED6" w14:textId="77777777" w:rsidR="00AC2CA7" w:rsidRPr="00AC2CA7" w:rsidRDefault="00AC2CA7" w:rsidP="00AC2CA7">
      <w:pPr>
        <w:pStyle w:val="CMDOutput"/>
      </w:pPr>
      <w:r w:rsidRPr="00AC2CA7">
        <w:t>VTP Operating Mode              : Server</w:t>
      </w:r>
    </w:p>
    <w:p w14:paraId="5D30B4D8" w14:textId="77777777" w:rsidR="00AC2CA7" w:rsidRPr="00AC2CA7" w:rsidRDefault="00AC2CA7" w:rsidP="00AC2CA7">
      <w:pPr>
        <w:pStyle w:val="CMDOutput"/>
      </w:pPr>
      <w:r w:rsidRPr="00AC2CA7">
        <w:t>VTP Domain Name                 : CCNA</w:t>
      </w:r>
    </w:p>
    <w:p w14:paraId="309698CA" w14:textId="77777777" w:rsidR="00AC2CA7" w:rsidRPr="00AC2CA7" w:rsidRDefault="00AC2CA7" w:rsidP="00AC2CA7">
      <w:pPr>
        <w:pStyle w:val="CMDOutput"/>
      </w:pPr>
      <w:r w:rsidRPr="00AC2CA7">
        <w:t>VTP Pruning Mode                : Disabled</w:t>
      </w:r>
    </w:p>
    <w:p w14:paraId="1C703A74" w14:textId="77777777" w:rsidR="00AC2CA7" w:rsidRPr="00AC2CA7" w:rsidRDefault="00AC2CA7" w:rsidP="00AC2CA7">
      <w:pPr>
        <w:pStyle w:val="CMDOutput"/>
      </w:pPr>
      <w:r w:rsidRPr="00AC2CA7">
        <w:t>VTP V2 Mode                     : Disabled</w:t>
      </w:r>
    </w:p>
    <w:p w14:paraId="187F290B" w14:textId="77777777" w:rsidR="00AC2CA7" w:rsidRPr="00AC2CA7" w:rsidRDefault="00AC2CA7" w:rsidP="00AC2CA7">
      <w:pPr>
        <w:pStyle w:val="CMDOutput"/>
      </w:pPr>
      <w:r w:rsidRPr="00AC2CA7">
        <w:t>VTP Traps Generation            : Disabled</w:t>
      </w:r>
    </w:p>
    <w:p w14:paraId="6156479D" w14:textId="77777777" w:rsidR="00AC2CA7" w:rsidRPr="00AC2CA7" w:rsidRDefault="00AC2CA7" w:rsidP="00AC2CA7">
      <w:pPr>
        <w:pStyle w:val="CMDOutput"/>
      </w:pPr>
      <w:r w:rsidRPr="00AC2CA7">
        <w:t xml:space="preserve">MD5 digest                      : 0x8C 0x29 0x40 0xDD 0x7F 0x7A 0x63 0x17 </w:t>
      </w:r>
    </w:p>
    <w:p w14:paraId="460629DA" w14:textId="77777777" w:rsidR="00AC2CA7" w:rsidRPr="00AC2CA7" w:rsidRDefault="00AC2CA7" w:rsidP="00AC2CA7">
      <w:pPr>
        <w:pStyle w:val="CMDOutput"/>
      </w:pPr>
      <w:r w:rsidRPr="00AC2CA7">
        <w:t>Configuration last modified by 0.0.0.0 at 0-0-00 00:00:00</w:t>
      </w:r>
    </w:p>
    <w:p w14:paraId="75806589" w14:textId="77777777" w:rsidR="00AC2CA7" w:rsidRPr="00AC2CA7" w:rsidRDefault="00AC2CA7" w:rsidP="00AC2CA7">
      <w:pPr>
        <w:pStyle w:val="CMDOutput"/>
        <w:rPr>
          <w:rFonts w:ascii="Arial" w:hAnsi="Arial"/>
        </w:rPr>
      </w:pPr>
      <w:r w:rsidRPr="00AC2CA7">
        <w:t>Local updater ID is 192.168.99.1 on interface Vl99 (lowest numbered VLAN interface found)</w:t>
      </w:r>
    </w:p>
    <w:p w14:paraId="59C434B3" w14:textId="77777777" w:rsidR="00E90290" w:rsidRDefault="00E90290" w:rsidP="00AC2CA7">
      <w:pPr>
        <w:pStyle w:val="SubStepAlpha"/>
      </w:pPr>
      <w:r>
        <w:t xml:space="preserve">To verify the VTP password, use the </w:t>
      </w:r>
      <w:r>
        <w:rPr>
          <w:b/>
        </w:rPr>
        <w:t>show vtp password</w:t>
      </w:r>
      <w:r>
        <w:t xml:space="preserve"> command.</w:t>
      </w:r>
    </w:p>
    <w:p w14:paraId="5726A1A6" w14:textId="77777777" w:rsidR="00E90290" w:rsidRPr="00773254" w:rsidRDefault="00E90290" w:rsidP="00E90290">
      <w:pPr>
        <w:pStyle w:val="CMD"/>
      </w:pPr>
      <w:r w:rsidRPr="00773254">
        <w:t>S1#</w:t>
      </w:r>
      <w:r>
        <w:t xml:space="preserve"> </w:t>
      </w:r>
      <w:r w:rsidRPr="00E90290">
        <w:rPr>
          <w:b/>
        </w:rPr>
        <w:t>show vtp password</w:t>
      </w:r>
    </w:p>
    <w:p w14:paraId="0014495B" w14:textId="77777777" w:rsidR="00E90290" w:rsidRDefault="00E90290" w:rsidP="00E90290">
      <w:pPr>
        <w:pStyle w:val="CMD"/>
      </w:pPr>
      <w:r w:rsidRPr="00773254">
        <w:t>VTP Password: cisco</w:t>
      </w:r>
    </w:p>
    <w:p w14:paraId="254ED8B0" w14:textId="77777777" w:rsidR="0082395C" w:rsidRDefault="00385600" w:rsidP="00E90290">
      <w:pPr>
        <w:pStyle w:val="StepHead"/>
      </w:pPr>
      <w:r>
        <w:t>Add S2 and S3 to the VTP domain.</w:t>
      </w:r>
    </w:p>
    <w:p w14:paraId="5CDBAD5B" w14:textId="77777777" w:rsidR="00E90290" w:rsidRPr="00E90290" w:rsidRDefault="000B582F" w:rsidP="00E90290">
      <w:pPr>
        <w:pStyle w:val="BodyTextL25"/>
      </w:pPr>
      <w:r>
        <w:t xml:space="preserve">Before </w:t>
      </w:r>
      <w:r w:rsidR="00E108BD">
        <w:rPr>
          <w:rFonts w:cs="Arial"/>
          <w:color w:val="000000"/>
          <w:szCs w:val="20"/>
        </w:rPr>
        <w:t>S2 and S3 will accept VTP advertisements from S1, they must belong to the same VTP domain. Configure S2 as a VTP client with</w:t>
      </w:r>
      <w:r w:rsidR="00E108BD">
        <w:rPr>
          <w:rStyle w:val="apple-converted-space"/>
          <w:rFonts w:cs="Arial"/>
          <w:color w:val="000000"/>
          <w:szCs w:val="20"/>
        </w:rPr>
        <w:t> </w:t>
      </w:r>
      <w:r w:rsidR="00E108BD">
        <w:rPr>
          <w:rFonts w:cs="Arial"/>
          <w:b/>
          <w:bCs/>
          <w:color w:val="000000"/>
          <w:szCs w:val="20"/>
        </w:rPr>
        <w:t>CCNA</w:t>
      </w:r>
      <w:r w:rsidR="00E108BD">
        <w:rPr>
          <w:rStyle w:val="apple-converted-space"/>
          <w:rFonts w:cs="Arial"/>
          <w:color w:val="000000"/>
          <w:szCs w:val="20"/>
        </w:rPr>
        <w:t> </w:t>
      </w:r>
      <w:r w:rsidR="00E108BD">
        <w:rPr>
          <w:rFonts w:cs="Arial"/>
          <w:color w:val="000000"/>
          <w:szCs w:val="20"/>
        </w:rPr>
        <w:t>as the VTP domain name and</w:t>
      </w:r>
      <w:r w:rsidR="00E108BD">
        <w:rPr>
          <w:rStyle w:val="apple-converted-space"/>
          <w:rFonts w:cs="Arial"/>
          <w:color w:val="000000"/>
          <w:szCs w:val="20"/>
        </w:rPr>
        <w:t> </w:t>
      </w:r>
      <w:r w:rsidR="00E108BD">
        <w:rPr>
          <w:rFonts w:cs="Arial"/>
          <w:b/>
          <w:bCs/>
          <w:color w:val="000000"/>
          <w:szCs w:val="20"/>
        </w:rPr>
        <w:t>cisco</w:t>
      </w:r>
      <w:r w:rsidR="00E108BD">
        <w:rPr>
          <w:rStyle w:val="apple-converted-space"/>
          <w:rFonts w:cs="Arial"/>
          <w:b/>
          <w:bCs/>
          <w:color w:val="000000"/>
          <w:szCs w:val="20"/>
        </w:rPr>
        <w:t> </w:t>
      </w:r>
      <w:r w:rsidR="00E108BD">
        <w:rPr>
          <w:rFonts w:cs="Arial"/>
          <w:color w:val="000000"/>
          <w:szCs w:val="20"/>
        </w:rPr>
        <w:t>as the VTP password. Remember that VTP domain names are case sensitive</w:t>
      </w:r>
      <w:r w:rsidR="00E90290">
        <w:t>.</w:t>
      </w:r>
    </w:p>
    <w:p w14:paraId="7296663B" w14:textId="77777777" w:rsidR="00352CFD" w:rsidRDefault="000B582F" w:rsidP="00352CFD">
      <w:pPr>
        <w:pStyle w:val="SubStepAlpha"/>
      </w:pPr>
      <w:r>
        <w:t>Configure S2</w:t>
      </w:r>
      <w:r w:rsidR="00080192">
        <w:t xml:space="preserve"> as</w:t>
      </w:r>
      <w:r w:rsidR="00470625">
        <w:t xml:space="preserve"> a</w:t>
      </w:r>
      <w:r w:rsidR="00080192">
        <w:t xml:space="preserve"> VTP client</w:t>
      </w:r>
      <w:r w:rsidR="00352CFD">
        <w:t xml:space="preserve"> in the </w:t>
      </w:r>
      <w:r w:rsidR="00352CFD" w:rsidRPr="00352CFD">
        <w:rPr>
          <w:b/>
        </w:rPr>
        <w:t>CCNA</w:t>
      </w:r>
      <w:r w:rsidR="00352CFD">
        <w:rPr>
          <w:b/>
        </w:rPr>
        <w:t xml:space="preserve"> </w:t>
      </w:r>
      <w:r w:rsidR="00352CFD" w:rsidRPr="00352CFD">
        <w:t>VTP</w:t>
      </w:r>
      <w:r w:rsidR="00352CFD">
        <w:t xml:space="preserve"> domain with the VTP password </w:t>
      </w:r>
      <w:r w:rsidR="00352CFD" w:rsidRPr="00352CFD">
        <w:rPr>
          <w:b/>
        </w:rPr>
        <w:t>cisco</w:t>
      </w:r>
      <w:r w:rsidR="00352CFD">
        <w:t>.</w:t>
      </w:r>
    </w:p>
    <w:p w14:paraId="0EDCCE09" w14:textId="77777777" w:rsidR="005A45E8" w:rsidRPr="00E90290" w:rsidRDefault="005A45E8" w:rsidP="00E90290">
      <w:pPr>
        <w:pStyle w:val="CMD"/>
      </w:pPr>
      <w:r>
        <w:t xml:space="preserve">S2(config)# </w:t>
      </w:r>
      <w:r w:rsidRPr="00E90290">
        <w:rPr>
          <w:b/>
        </w:rPr>
        <w:t>vtp mode client</w:t>
      </w:r>
    </w:p>
    <w:p w14:paraId="47D8F8A0" w14:textId="77777777" w:rsidR="005A45E8" w:rsidRDefault="005A45E8" w:rsidP="005A45E8">
      <w:pPr>
        <w:pStyle w:val="CMD"/>
      </w:pPr>
      <w:r>
        <w:t>Setting device to VTP CLIENT mode.</w:t>
      </w:r>
    </w:p>
    <w:p w14:paraId="69C6E54B" w14:textId="77777777" w:rsidR="005A45E8" w:rsidRDefault="005A45E8" w:rsidP="005A45E8">
      <w:pPr>
        <w:pStyle w:val="CMD"/>
      </w:pPr>
      <w:r>
        <w:t xml:space="preserve">S2(config)# </w:t>
      </w:r>
      <w:r w:rsidRPr="005A45E8">
        <w:rPr>
          <w:b/>
        </w:rPr>
        <w:t>vtp domain CCNA</w:t>
      </w:r>
    </w:p>
    <w:p w14:paraId="0E575FEA" w14:textId="77777777" w:rsidR="005A45E8" w:rsidRDefault="005A45E8" w:rsidP="005A45E8">
      <w:pPr>
        <w:pStyle w:val="CMD"/>
      </w:pPr>
      <w:r>
        <w:t>Changing VTP domain name from NULL to CCNA</w:t>
      </w:r>
    </w:p>
    <w:p w14:paraId="49075C8A" w14:textId="77777777" w:rsidR="005A45E8" w:rsidRDefault="005A45E8" w:rsidP="005A45E8">
      <w:pPr>
        <w:pStyle w:val="CMD"/>
      </w:pPr>
      <w:r>
        <w:t xml:space="preserve">S2(config)# </w:t>
      </w:r>
      <w:r w:rsidRPr="005A45E8">
        <w:rPr>
          <w:b/>
        </w:rPr>
        <w:t>vtp password cisco</w:t>
      </w:r>
    </w:p>
    <w:p w14:paraId="3A75ED61" w14:textId="77777777" w:rsidR="0082395C" w:rsidRPr="0082395C" w:rsidRDefault="005A45E8" w:rsidP="005A45E8">
      <w:pPr>
        <w:pStyle w:val="CMD"/>
      </w:pPr>
      <w:r>
        <w:t>Setting device VLAN database password to cisco</w:t>
      </w:r>
    </w:p>
    <w:p w14:paraId="59207482" w14:textId="77777777" w:rsidR="00352CFD" w:rsidRDefault="00352CFD" w:rsidP="00352CFD">
      <w:pPr>
        <w:pStyle w:val="SubStepAlpha"/>
      </w:pPr>
      <w:r>
        <w:t xml:space="preserve">To verify the VTP password, use the </w:t>
      </w:r>
      <w:r w:rsidRPr="00352CFD">
        <w:rPr>
          <w:b/>
        </w:rPr>
        <w:t>show vtp password</w:t>
      </w:r>
      <w:r>
        <w:t xml:space="preserve"> command.</w:t>
      </w:r>
    </w:p>
    <w:p w14:paraId="4D228A00" w14:textId="77777777" w:rsidR="00352CFD" w:rsidRPr="00352CFD" w:rsidRDefault="000B582F" w:rsidP="00352CFD">
      <w:pPr>
        <w:pStyle w:val="CMD"/>
        <w:rPr>
          <w:rFonts w:cs="Courier New"/>
          <w:szCs w:val="20"/>
        </w:rPr>
      </w:pPr>
      <w:r>
        <w:rPr>
          <w:rFonts w:cs="Courier New"/>
          <w:szCs w:val="20"/>
        </w:rPr>
        <w:t>S2</w:t>
      </w:r>
      <w:r w:rsidR="00352CFD" w:rsidRPr="00352CFD">
        <w:rPr>
          <w:rFonts w:cs="Courier New"/>
          <w:szCs w:val="20"/>
        </w:rPr>
        <w:t>#</w:t>
      </w:r>
      <w:r w:rsidR="00352CFD">
        <w:rPr>
          <w:rFonts w:cs="Courier New"/>
          <w:szCs w:val="20"/>
        </w:rPr>
        <w:t xml:space="preserve"> </w:t>
      </w:r>
      <w:r w:rsidR="00352CFD" w:rsidRPr="00352CFD">
        <w:rPr>
          <w:rFonts w:cs="Courier New"/>
          <w:b/>
          <w:szCs w:val="20"/>
        </w:rPr>
        <w:t>show vtp password</w:t>
      </w:r>
    </w:p>
    <w:p w14:paraId="4114F59F" w14:textId="77777777" w:rsidR="00352CFD" w:rsidRPr="00352CFD" w:rsidRDefault="00352CFD" w:rsidP="00352CFD">
      <w:pPr>
        <w:pStyle w:val="CMD"/>
        <w:rPr>
          <w:rFonts w:cs="Courier New"/>
          <w:szCs w:val="20"/>
        </w:rPr>
      </w:pPr>
      <w:r w:rsidRPr="00352CFD">
        <w:rPr>
          <w:rFonts w:cs="Courier New"/>
          <w:szCs w:val="20"/>
        </w:rPr>
        <w:t>VTP Password: cisco</w:t>
      </w:r>
    </w:p>
    <w:p w14:paraId="5C1FA383" w14:textId="77777777" w:rsidR="00352CFD" w:rsidRDefault="007A6CC9" w:rsidP="007A6CC9">
      <w:pPr>
        <w:pStyle w:val="SubStepAlpha"/>
      </w:pPr>
      <w:r>
        <w:t xml:space="preserve">Configure </w:t>
      </w:r>
      <w:r w:rsidR="00E108BD">
        <w:rPr>
          <w:rFonts w:cs="Arial"/>
          <w:color w:val="000000"/>
          <w:szCs w:val="20"/>
        </w:rPr>
        <w:t>S3 to be in the</w:t>
      </w:r>
      <w:r w:rsidR="00E108BD">
        <w:rPr>
          <w:rStyle w:val="apple-converted-space"/>
          <w:rFonts w:cs="Arial"/>
          <w:color w:val="000000"/>
          <w:szCs w:val="20"/>
        </w:rPr>
        <w:t> </w:t>
      </w:r>
      <w:r w:rsidR="00E108BD">
        <w:rPr>
          <w:rFonts w:cs="Arial"/>
          <w:b/>
          <w:bCs/>
          <w:color w:val="000000"/>
          <w:szCs w:val="20"/>
        </w:rPr>
        <w:t>CCNA</w:t>
      </w:r>
      <w:r w:rsidR="00E108BD">
        <w:rPr>
          <w:rStyle w:val="apple-converted-space"/>
          <w:rFonts w:cs="Arial"/>
          <w:b/>
          <w:bCs/>
          <w:color w:val="000000"/>
          <w:szCs w:val="20"/>
        </w:rPr>
        <w:t> </w:t>
      </w:r>
      <w:r w:rsidR="00E108BD">
        <w:rPr>
          <w:rFonts w:cs="Arial"/>
          <w:color w:val="000000"/>
          <w:szCs w:val="20"/>
        </w:rPr>
        <w:t>VTP domain with the VTP password</w:t>
      </w:r>
      <w:r w:rsidR="00E108BD">
        <w:rPr>
          <w:rStyle w:val="apple-converted-space"/>
          <w:rFonts w:cs="Arial"/>
          <w:color w:val="000000"/>
          <w:szCs w:val="20"/>
        </w:rPr>
        <w:t> </w:t>
      </w:r>
      <w:r w:rsidR="00E108BD">
        <w:rPr>
          <w:rFonts w:cs="Arial"/>
          <w:b/>
          <w:bCs/>
          <w:color w:val="000000"/>
          <w:szCs w:val="20"/>
        </w:rPr>
        <w:t>cisco</w:t>
      </w:r>
      <w:r w:rsidR="00E108BD">
        <w:rPr>
          <w:rFonts w:cs="Arial"/>
          <w:color w:val="000000"/>
          <w:szCs w:val="20"/>
        </w:rPr>
        <w:t>. Switch S3 will be set in VTP transparent mode</w:t>
      </w:r>
      <w:r w:rsidR="00385600">
        <w:t>.</w:t>
      </w:r>
    </w:p>
    <w:p w14:paraId="44D0AEC2" w14:textId="77777777" w:rsidR="00E108BD" w:rsidRDefault="00E108BD" w:rsidP="00385600">
      <w:pPr>
        <w:pStyle w:val="CMD"/>
      </w:pPr>
      <w:r>
        <w:rPr>
          <w:rFonts w:cs="Courier New"/>
          <w:color w:val="000000"/>
          <w:szCs w:val="20"/>
        </w:rPr>
        <w:lastRenderedPageBreak/>
        <w:t>S3(config)#</w:t>
      </w:r>
      <w:r>
        <w:rPr>
          <w:rStyle w:val="apple-converted-space"/>
          <w:rFonts w:cs="Courier New"/>
          <w:color w:val="000000"/>
          <w:szCs w:val="20"/>
        </w:rPr>
        <w:t> </w:t>
      </w:r>
      <w:r>
        <w:rPr>
          <w:rFonts w:cs="Courier New"/>
          <w:b/>
          <w:bCs/>
          <w:color w:val="000000"/>
          <w:szCs w:val="20"/>
        </w:rPr>
        <w:t>vtp mode Transparent</w:t>
      </w:r>
    </w:p>
    <w:p w14:paraId="14CD1DF9" w14:textId="77777777" w:rsidR="00385600" w:rsidRDefault="00385600" w:rsidP="00385600">
      <w:pPr>
        <w:pStyle w:val="CMD"/>
      </w:pPr>
      <w:r>
        <w:t xml:space="preserve">S3(config)# </w:t>
      </w:r>
      <w:r w:rsidRPr="00385600">
        <w:rPr>
          <w:b/>
        </w:rPr>
        <w:t>vtp domain CCNA</w:t>
      </w:r>
    </w:p>
    <w:p w14:paraId="1C03969A" w14:textId="77777777" w:rsidR="00385600" w:rsidRDefault="00385600" w:rsidP="00385600">
      <w:pPr>
        <w:pStyle w:val="CMD"/>
      </w:pPr>
      <w:r>
        <w:t>Changing VTP domain name from NULL to CCNA</w:t>
      </w:r>
    </w:p>
    <w:p w14:paraId="50B54DD0" w14:textId="77777777" w:rsidR="00385600" w:rsidRDefault="00385600" w:rsidP="00385600">
      <w:pPr>
        <w:pStyle w:val="CMD"/>
      </w:pPr>
      <w:r>
        <w:t xml:space="preserve">S3(config)# </w:t>
      </w:r>
      <w:r w:rsidRPr="00385600">
        <w:rPr>
          <w:b/>
        </w:rPr>
        <w:t>vtp password cisco</w:t>
      </w:r>
    </w:p>
    <w:p w14:paraId="5677036C" w14:textId="77777777" w:rsidR="00385600" w:rsidRPr="0082395C" w:rsidRDefault="00385600" w:rsidP="00385600">
      <w:pPr>
        <w:pStyle w:val="CMD"/>
      </w:pPr>
      <w:r>
        <w:t>Setting device VLAN database password to cisco</w:t>
      </w:r>
    </w:p>
    <w:p w14:paraId="2ECB1E6D" w14:textId="77777777" w:rsidR="00064C7A" w:rsidRDefault="00064C7A" w:rsidP="007A6CC9">
      <w:pPr>
        <w:pStyle w:val="SubStepAlpha"/>
      </w:pPr>
      <w:r>
        <w:t xml:space="preserve">Enter </w:t>
      </w:r>
      <w:r>
        <w:rPr>
          <w:b/>
        </w:rPr>
        <w:t>show vtp status</w:t>
      </w:r>
      <w:r>
        <w:t xml:space="preserve"> command on all the switches to answer the following question.</w:t>
      </w:r>
    </w:p>
    <w:p w14:paraId="415B0D6B" w14:textId="77777777" w:rsidR="00064C7A" w:rsidRDefault="00064C7A" w:rsidP="00064C7A">
      <w:pPr>
        <w:pStyle w:val="BodyTextL50"/>
      </w:pPr>
      <w:r>
        <w:t>Notice that the configuration revision number is 0 on all three switches. Explain.</w:t>
      </w:r>
    </w:p>
    <w:p w14:paraId="5D1EA932" w14:textId="77777777" w:rsidR="00064C7A" w:rsidRPr="00517507" w:rsidRDefault="00517507" w:rsidP="00064C7A">
      <w:pPr>
        <w:pStyle w:val="BodyTextL50"/>
        <w:rPr>
          <w:lang w:val="es-MX"/>
        </w:rPr>
      </w:pPr>
      <w:r w:rsidRPr="00517507">
        <w:rPr>
          <w:lang w:val="es-MX"/>
        </w:rPr>
        <w:t xml:space="preserve">El numero de revicion </w:t>
      </w:r>
      <w:r>
        <w:rPr>
          <w:lang w:val="es-MX"/>
        </w:rPr>
        <w:t>de configuración incrementa en 1 cada vez que una VLAN es agregada, eliminada o modificada. En estos momentos no se ha hecho ninguna configuración adicional, por lo que se encuentra en 0</w:t>
      </w:r>
    </w:p>
    <w:p w14:paraId="7C4DCF82" w14:textId="77777777" w:rsidR="00080192" w:rsidRDefault="00080192" w:rsidP="00080192">
      <w:pPr>
        <w:pStyle w:val="StepHead"/>
      </w:pPr>
      <w:r>
        <w:t>Create more VLANs on S1.</w:t>
      </w:r>
    </w:p>
    <w:p w14:paraId="501EA117" w14:textId="77777777" w:rsidR="00080192" w:rsidRDefault="00080192" w:rsidP="00080192">
      <w:pPr>
        <w:pStyle w:val="SubStepAlpha"/>
      </w:pPr>
      <w:r>
        <w:t>On S1, create VLAN 10 and name it Red.</w:t>
      </w:r>
    </w:p>
    <w:p w14:paraId="4216DABA" w14:textId="77777777" w:rsidR="00080192" w:rsidRDefault="00080192" w:rsidP="00080192">
      <w:pPr>
        <w:pStyle w:val="CMD"/>
      </w:pPr>
      <w:r>
        <w:t xml:space="preserve">S1(config)# </w:t>
      </w:r>
      <w:r w:rsidRPr="004C46DE">
        <w:rPr>
          <w:b/>
        </w:rPr>
        <w:t>vlan 10</w:t>
      </w:r>
    </w:p>
    <w:p w14:paraId="01D1F694" w14:textId="77777777" w:rsidR="00080192" w:rsidRDefault="00080192" w:rsidP="00080192">
      <w:pPr>
        <w:pStyle w:val="CMD"/>
        <w:rPr>
          <w:b/>
        </w:rPr>
      </w:pPr>
      <w:r>
        <w:t xml:space="preserve">S1(config-vlan)# </w:t>
      </w:r>
      <w:r w:rsidRPr="004C46DE">
        <w:rPr>
          <w:b/>
        </w:rPr>
        <w:t>name Red</w:t>
      </w:r>
    </w:p>
    <w:p w14:paraId="6EED398B" w14:textId="77777777" w:rsidR="00080192" w:rsidRDefault="00080192" w:rsidP="00080192">
      <w:pPr>
        <w:pStyle w:val="SubStepAlpha"/>
      </w:pPr>
      <w:r>
        <w:t>Create VLANs 20 and 30 according to the table below.</w:t>
      </w:r>
    </w:p>
    <w:tbl>
      <w:tblPr>
        <w:tblStyle w:val="LabTableStyle"/>
        <w:tblW w:w="0" w:type="auto"/>
        <w:tblLook w:val="04A0" w:firstRow="1" w:lastRow="0" w:firstColumn="1" w:lastColumn="0" w:noHBand="0" w:noVBand="1"/>
      </w:tblPr>
      <w:tblGrid>
        <w:gridCol w:w="1980"/>
        <w:gridCol w:w="1803"/>
      </w:tblGrid>
      <w:tr w:rsidR="00080192" w14:paraId="6B1F7091" w14:textId="77777777" w:rsidTr="00760E46">
        <w:trPr>
          <w:cnfStyle w:val="100000000000" w:firstRow="1" w:lastRow="0" w:firstColumn="0" w:lastColumn="0" w:oddVBand="0" w:evenVBand="0" w:oddHBand="0" w:evenHBand="0" w:firstRowFirstColumn="0" w:firstRowLastColumn="0" w:lastRowFirstColumn="0" w:lastRowLastColumn="0"/>
        </w:trPr>
        <w:tc>
          <w:tcPr>
            <w:tcW w:w="1980" w:type="dxa"/>
          </w:tcPr>
          <w:p w14:paraId="1DC58907" w14:textId="77777777" w:rsidR="00080192" w:rsidRDefault="00080192" w:rsidP="00760E46">
            <w:pPr>
              <w:pStyle w:val="TableHeading"/>
            </w:pPr>
            <w:r>
              <w:t>VLAN Number</w:t>
            </w:r>
          </w:p>
        </w:tc>
        <w:tc>
          <w:tcPr>
            <w:tcW w:w="1803" w:type="dxa"/>
          </w:tcPr>
          <w:p w14:paraId="3E26A1F1" w14:textId="77777777" w:rsidR="00080192" w:rsidRDefault="00080192" w:rsidP="00760E46">
            <w:pPr>
              <w:pStyle w:val="TableHeading"/>
            </w:pPr>
            <w:r>
              <w:t>VLAN Name</w:t>
            </w:r>
          </w:p>
        </w:tc>
      </w:tr>
      <w:tr w:rsidR="00080192" w14:paraId="76F38714" w14:textId="77777777" w:rsidTr="00760E46">
        <w:tc>
          <w:tcPr>
            <w:tcW w:w="1980" w:type="dxa"/>
          </w:tcPr>
          <w:p w14:paraId="302E5899" w14:textId="77777777" w:rsidR="00080192" w:rsidRDefault="00080192" w:rsidP="00760E46">
            <w:pPr>
              <w:pStyle w:val="TableText"/>
            </w:pPr>
            <w:r>
              <w:t>10</w:t>
            </w:r>
          </w:p>
        </w:tc>
        <w:tc>
          <w:tcPr>
            <w:tcW w:w="1803" w:type="dxa"/>
          </w:tcPr>
          <w:p w14:paraId="7D09AB0A" w14:textId="77777777" w:rsidR="00080192" w:rsidRDefault="00080192" w:rsidP="00760E46">
            <w:pPr>
              <w:pStyle w:val="TableText"/>
            </w:pPr>
            <w:r>
              <w:t>Red</w:t>
            </w:r>
          </w:p>
        </w:tc>
      </w:tr>
      <w:tr w:rsidR="00080192" w14:paraId="3678E93B" w14:textId="77777777" w:rsidTr="00760E46">
        <w:tc>
          <w:tcPr>
            <w:tcW w:w="1980" w:type="dxa"/>
          </w:tcPr>
          <w:p w14:paraId="7792128F" w14:textId="77777777" w:rsidR="00080192" w:rsidRDefault="00080192" w:rsidP="00760E46">
            <w:pPr>
              <w:pStyle w:val="TableText"/>
            </w:pPr>
            <w:r>
              <w:t>20</w:t>
            </w:r>
          </w:p>
        </w:tc>
        <w:tc>
          <w:tcPr>
            <w:tcW w:w="1803" w:type="dxa"/>
          </w:tcPr>
          <w:p w14:paraId="39DEE160" w14:textId="77777777" w:rsidR="00080192" w:rsidRDefault="00080192" w:rsidP="00760E46">
            <w:pPr>
              <w:pStyle w:val="TableText"/>
            </w:pPr>
            <w:r>
              <w:t>Blue</w:t>
            </w:r>
          </w:p>
        </w:tc>
      </w:tr>
      <w:tr w:rsidR="00080192" w14:paraId="79E12790" w14:textId="77777777" w:rsidTr="00760E46">
        <w:tc>
          <w:tcPr>
            <w:tcW w:w="1980" w:type="dxa"/>
          </w:tcPr>
          <w:p w14:paraId="57984F9A" w14:textId="77777777" w:rsidR="00080192" w:rsidRDefault="00080192" w:rsidP="00760E46">
            <w:pPr>
              <w:pStyle w:val="TableText"/>
            </w:pPr>
            <w:r>
              <w:t>30</w:t>
            </w:r>
          </w:p>
        </w:tc>
        <w:tc>
          <w:tcPr>
            <w:tcW w:w="1803" w:type="dxa"/>
          </w:tcPr>
          <w:p w14:paraId="0932B89D" w14:textId="77777777" w:rsidR="00080192" w:rsidRDefault="00080192" w:rsidP="00760E46">
            <w:pPr>
              <w:pStyle w:val="TableText"/>
            </w:pPr>
            <w:r>
              <w:t>Yellow</w:t>
            </w:r>
          </w:p>
        </w:tc>
      </w:tr>
    </w:tbl>
    <w:p w14:paraId="4DB7B8EC" w14:textId="77777777" w:rsidR="00080192" w:rsidRDefault="00080192" w:rsidP="00080192">
      <w:pPr>
        <w:pStyle w:val="SubStepAlpha"/>
      </w:pPr>
      <w:r>
        <w:t xml:space="preserve">Verify the addition of the new VLANs. Enter </w:t>
      </w:r>
      <w:r>
        <w:rPr>
          <w:b/>
        </w:rPr>
        <w:t>show vlan brief</w:t>
      </w:r>
      <w:r>
        <w:t xml:space="preserve"> at the privileged EXEC mode.</w:t>
      </w:r>
    </w:p>
    <w:p w14:paraId="1C3E0815" w14:textId="77777777" w:rsidR="00080192" w:rsidRDefault="00080192" w:rsidP="00080192">
      <w:pPr>
        <w:pStyle w:val="BodyTextL50"/>
      </w:pPr>
      <w:r>
        <w:t xml:space="preserve">Which VLANs are </w:t>
      </w:r>
      <w:r w:rsidR="00064C7A">
        <w:t xml:space="preserve">configured </w:t>
      </w:r>
      <w:r>
        <w:t>on S1?</w:t>
      </w:r>
    </w:p>
    <w:p w14:paraId="12C8D903" w14:textId="77777777" w:rsidR="00080192" w:rsidRPr="00255AF7" w:rsidRDefault="00255AF7" w:rsidP="00255AF7">
      <w:pPr>
        <w:pStyle w:val="BodyTextL50"/>
        <w:rPr>
          <w:u w:val="single"/>
        </w:rPr>
      </w:pPr>
      <w:r>
        <w:rPr>
          <w:u w:val="single"/>
        </w:rPr>
        <w:t>V</w:t>
      </w:r>
      <w:r w:rsidRPr="00255AF7">
        <w:rPr>
          <w:u w:val="single"/>
        </w:rPr>
        <w:t>lan 1, 10, 20, 39, 99 y 999</w:t>
      </w:r>
    </w:p>
    <w:p w14:paraId="3E39F13A" w14:textId="77777777" w:rsidR="00797558" w:rsidRPr="00F43BBF" w:rsidRDefault="00352CFD" w:rsidP="00C47314">
      <w:pPr>
        <w:pStyle w:val="SubStepAlpha"/>
      </w:pPr>
      <w:r>
        <w:t xml:space="preserve">Confirm configuration changes using </w:t>
      </w:r>
      <w:r w:rsidR="00797558" w:rsidRPr="00F43BBF">
        <w:t xml:space="preserve">the </w:t>
      </w:r>
      <w:r w:rsidR="00797558" w:rsidRPr="00352CFD">
        <w:rPr>
          <w:b/>
        </w:rPr>
        <w:t>show vtp status</w:t>
      </w:r>
      <w:r w:rsidR="00797558" w:rsidRPr="00F43BBF">
        <w:t xml:space="preserve"> command on </w:t>
      </w:r>
      <w:r>
        <w:t>S1 and S2</w:t>
      </w:r>
      <w:r w:rsidR="00797558" w:rsidRPr="00F43BBF">
        <w:t xml:space="preserve"> to confirm that </w:t>
      </w:r>
      <w:r w:rsidR="00797558">
        <w:t xml:space="preserve">the </w:t>
      </w:r>
      <w:r w:rsidR="00797558" w:rsidRPr="00F43BBF">
        <w:t>VTP mode and domain are configured correctly.</w:t>
      </w:r>
      <w:r w:rsidR="00080192">
        <w:t xml:space="preserve"> Output for S2</w:t>
      </w:r>
      <w:r w:rsidR="00797558">
        <w:t xml:space="preserve"> is shown here</w:t>
      </w:r>
      <w:r w:rsidR="00470625">
        <w:t>:</w:t>
      </w:r>
    </w:p>
    <w:p w14:paraId="4FE80D32" w14:textId="77777777" w:rsidR="00352CFD" w:rsidRPr="00352CFD" w:rsidRDefault="000B582F" w:rsidP="00352CFD">
      <w:pPr>
        <w:pStyle w:val="CMD"/>
      </w:pPr>
      <w:r>
        <w:t>S2</w:t>
      </w:r>
      <w:r w:rsidR="00352CFD" w:rsidRPr="00352CFD">
        <w:t xml:space="preserve"># </w:t>
      </w:r>
      <w:r w:rsidR="00352CFD" w:rsidRPr="00352CFD">
        <w:rPr>
          <w:b/>
        </w:rPr>
        <w:t>show vtp status</w:t>
      </w:r>
    </w:p>
    <w:p w14:paraId="144F09D0" w14:textId="77777777" w:rsidR="00064C7A" w:rsidRDefault="00064C7A" w:rsidP="00064C7A">
      <w:pPr>
        <w:pStyle w:val="CMDOutput"/>
      </w:pPr>
      <w:r>
        <w:t>VTP Version                     : 2</w:t>
      </w:r>
    </w:p>
    <w:p w14:paraId="37383174" w14:textId="77777777" w:rsidR="00064C7A" w:rsidRDefault="00064C7A" w:rsidP="00064C7A">
      <w:pPr>
        <w:pStyle w:val="CMDOutput"/>
      </w:pPr>
      <w:r>
        <w:t>Configuration Revision          : 6</w:t>
      </w:r>
    </w:p>
    <w:p w14:paraId="01CDEE29" w14:textId="77777777" w:rsidR="00064C7A" w:rsidRDefault="00064C7A" w:rsidP="00064C7A">
      <w:pPr>
        <w:pStyle w:val="CMDOutput"/>
      </w:pPr>
      <w:r>
        <w:t>Maximum VLANs supported locally : 255</w:t>
      </w:r>
    </w:p>
    <w:p w14:paraId="54364527" w14:textId="77777777" w:rsidR="00064C7A" w:rsidRDefault="00064C7A" w:rsidP="00064C7A">
      <w:pPr>
        <w:pStyle w:val="CMDOutput"/>
      </w:pPr>
      <w:r>
        <w:t>Number of existing VLANs        : 10</w:t>
      </w:r>
    </w:p>
    <w:p w14:paraId="4107D418" w14:textId="77777777" w:rsidR="00064C7A" w:rsidRDefault="00064C7A" w:rsidP="00064C7A">
      <w:pPr>
        <w:pStyle w:val="CMDOutput"/>
      </w:pPr>
      <w:r>
        <w:t>VTP Operating Mode              : Client</w:t>
      </w:r>
    </w:p>
    <w:p w14:paraId="64606EEA" w14:textId="77777777" w:rsidR="00064C7A" w:rsidRDefault="00064C7A" w:rsidP="00064C7A">
      <w:pPr>
        <w:pStyle w:val="CMDOutput"/>
      </w:pPr>
      <w:r>
        <w:t>VTP Domain Name                 : CCNA</w:t>
      </w:r>
    </w:p>
    <w:p w14:paraId="628BEACF" w14:textId="77777777" w:rsidR="00064C7A" w:rsidRDefault="00064C7A" w:rsidP="00064C7A">
      <w:pPr>
        <w:pStyle w:val="CMDOutput"/>
      </w:pPr>
      <w:r>
        <w:t>VTP Pruning Mode                : Disabled</w:t>
      </w:r>
    </w:p>
    <w:p w14:paraId="2CBC054E" w14:textId="77777777" w:rsidR="00064C7A" w:rsidRDefault="00064C7A" w:rsidP="00064C7A">
      <w:pPr>
        <w:pStyle w:val="CMDOutput"/>
      </w:pPr>
      <w:r>
        <w:t>VTP V2 Mode                     : Disabled</w:t>
      </w:r>
    </w:p>
    <w:p w14:paraId="44244FB6" w14:textId="77777777" w:rsidR="00064C7A" w:rsidRDefault="00064C7A" w:rsidP="00064C7A">
      <w:pPr>
        <w:pStyle w:val="CMDOutput"/>
      </w:pPr>
      <w:r>
        <w:t>VTP Traps Generation            : Disabled</w:t>
      </w:r>
    </w:p>
    <w:p w14:paraId="4012D2CF" w14:textId="77777777" w:rsidR="00064C7A" w:rsidRDefault="00064C7A" w:rsidP="00064C7A">
      <w:pPr>
        <w:pStyle w:val="CMDOutput"/>
      </w:pPr>
      <w:r>
        <w:t xml:space="preserve">MD5 digest                      : 0xE6 0x56 0x05 0xE0 0x7A 0x63 0xFB 0x33 </w:t>
      </w:r>
    </w:p>
    <w:p w14:paraId="2D2E12F0" w14:textId="77777777" w:rsidR="00797558" w:rsidRPr="00352CFD" w:rsidRDefault="00064C7A" w:rsidP="00064C7A">
      <w:pPr>
        <w:pStyle w:val="CMDOutput"/>
        <w:rPr>
          <w:rFonts w:cs="Courier New"/>
          <w:szCs w:val="20"/>
        </w:rPr>
      </w:pPr>
      <w:r>
        <w:t>Configuration last modified by 192.168.99.1 at 3-1-93 00:21:07</w:t>
      </w:r>
    </w:p>
    <w:p w14:paraId="5B993C74" w14:textId="77777777" w:rsidR="001C724B" w:rsidRDefault="001C724B" w:rsidP="001C724B">
      <w:pPr>
        <w:pStyle w:val="BodyTextL50"/>
      </w:pPr>
      <w:r>
        <w:t xml:space="preserve">How many VLANs are configured on S2? Does S2 have </w:t>
      </w:r>
      <w:r w:rsidR="00470625">
        <w:t xml:space="preserve">the </w:t>
      </w:r>
      <w:r>
        <w:t>same VLANs as S1? Explain.</w:t>
      </w:r>
    </w:p>
    <w:p w14:paraId="20B121FB" w14:textId="77777777" w:rsidR="001C724B" w:rsidRPr="00D65007" w:rsidRDefault="00255AF7" w:rsidP="001C724B">
      <w:pPr>
        <w:pStyle w:val="BodyTextL50"/>
        <w:rPr>
          <w:lang w:val="es-MX"/>
        </w:rPr>
      </w:pPr>
      <w:r w:rsidRPr="00255AF7">
        <w:rPr>
          <w:lang w:val="es-MX"/>
        </w:rPr>
        <w:t>S2 tiene 10 vlans, las mi</w:t>
      </w:r>
      <w:r>
        <w:rPr>
          <w:lang w:val="es-MX"/>
        </w:rPr>
        <w:t>smas que s1. Porque s1 es el vtp server y s2 es un vtp client en el dominio de CCNA, s2 recibe la información de vlans del s1.</w:t>
      </w:r>
    </w:p>
    <w:p w14:paraId="46716CFB" w14:textId="77777777" w:rsidR="003E1884" w:rsidRDefault="00DA4238" w:rsidP="003E1884">
      <w:pPr>
        <w:pStyle w:val="StepHead"/>
      </w:pPr>
      <w:r>
        <w:lastRenderedPageBreak/>
        <w:t>Observe VTP transparent mode.</w:t>
      </w:r>
    </w:p>
    <w:p w14:paraId="086EA803" w14:textId="77777777" w:rsidR="003E1884" w:rsidRDefault="00C91ADB" w:rsidP="003E1884">
      <w:pPr>
        <w:pStyle w:val="BodyTextL25"/>
      </w:pPr>
      <w:r>
        <w:t>S3 is currently configured as VTP transparent mode.</w:t>
      </w:r>
    </w:p>
    <w:p w14:paraId="183031DD" w14:textId="77777777" w:rsidR="00C91ADB" w:rsidRPr="00C91ADB" w:rsidRDefault="00C91ADB" w:rsidP="00C91ADB">
      <w:pPr>
        <w:pStyle w:val="SubStepAlpha"/>
      </w:pPr>
      <w:r>
        <w:t xml:space="preserve">Use </w:t>
      </w:r>
      <w:r>
        <w:rPr>
          <w:b/>
        </w:rPr>
        <w:t xml:space="preserve">show vtp status </w:t>
      </w:r>
      <w:r>
        <w:t>command to answer the following question.</w:t>
      </w:r>
      <w:r>
        <w:rPr>
          <w:b/>
        </w:rPr>
        <w:t xml:space="preserve"> </w:t>
      </w:r>
    </w:p>
    <w:p w14:paraId="0BF5BCA9" w14:textId="77777777" w:rsidR="00C91ADB" w:rsidRDefault="00C91ADB" w:rsidP="00C91ADB">
      <w:pPr>
        <w:pStyle w:val="BodyTextL50"/>
      </w:pPr>
      <w:r>
        <w:t>How many VLANs are configured on S3 currently? What is the configuration revision number? Explain your answer.</w:t>
      </w:r>
    </w:p>
    <w:p w14:paraId="6D535CE9" w14:textId="77777777" w:rsidR="00255AF7" w:rsidRPr="00255AF7" w:rsidRDefault="00255AF7" w:rsidP="00C91ADB">
      <w:pPr>
        <w:pStyle w:val="BodyTextL50"/>
        <w:rPr>
          <w:lang w:val="es-MX"/>
        </w:rPr>
      </w:pPr>
      <w:r w:rsidRPr="00255AF7">
        <w:rPr>
          <w:lang w:val="es-MX"/>
        </w:rPr>
        <w:t>Actualmente hay 7 vlans en</w:t>
      </w:r>
      <w:r>
        <w:rPr>
          <w:lang w:val="es-MX"/>
        </w:rPr>
        <w:t xml:space="preserve"> s3, el </w:t>
      </w:r>
      <w:r w:rsidR="00995159">
        <w:rPr>
          <w:lang w:val="es-MX"/>
        </w:rPr>
        <w:t>número</w:t>
      </w:r>
      <w:r>
        <w:rPr>
          <w:lang w:val="es-MX"/>
        </w:rPr>
        <w:t xml:space="preserve"> de revisión de </w:t>
      </w:r>
      <w:r w:rsidR="00995159">
        <w:rPr>
          <w:lang w:val="es-MX"/>
        </w:rPr>
        <w:t>configuración</w:t>
      </w:r>
      <w:r>
        <w:rPr>
          <w:lang w:val="es-MX"/>
        </w:rPr>
        <w:t xml:space="preserve"> es 0</w:t>
      </w:r>
      <w:r w:rsidR="00995159">
        <w:rPr>
          <w:lang w:val="es-MX"/>
        </w:rPr>
        <w:t xml:space="preserve"> porque s3 es un modo transparente y la configuración de vlans no ha sido cambiada desde el inicio del interruptor </w:t>
      </w:r>
    </w:p>
    <w:p w14:paraId="3220355B" w14:textId="77777777" w:rsidR="00D10A7E" w:rsidRDefault="00D10A7E" w:rsidP="00D10A7E">
      <w:pPr>
        <w:pStyle w:val="BodyTextL50"/>
      </w:pPr>
      <w:r w:rsidRPr="00D10A7E">
        <w:t>How would you change the number of VLANs on S3?</w:t>
      </w:r>
    </w:p>
    <w:p w14:paraId="18ABAE51" w14:textId="77777777" w:rsidR="00995159" w:rsidRPr="00995159" w:rsidRDefault="00995159" w:rsidP="00D10A7E">
      <w:pPr>
        <w:pStyle w:val="BodyTextL50"/>
        <w:rPr>
          <w:lang w:val="es-MX"/>
        </w:rPr>
      </w:pPr>
      <w:r w:rsidRPr="00995159">
        <w:rPr>
          <w:lang w:val="es-MX"/>
        </w:rPr>
        <w:t>Mientras que s3 es m</w:t>
      </w:r>
      <w:r>
        <w:rPr>
          <w:lang w:val="es-MX"/>
        </w:rPr>
        <w:t>odo transparente, no podra implementar la información de vlans del vtp server, por lo que todos los cambios en las vlans deberán ser configurados manualmente o s3 podría ser cambiado a vtp cliente para implementar la información de vlans del vtp server</w:t>
      </w:r>
    </w:p>
    <w:p w14:paraId="0D4B0D21" w14:textId="77777777" w:rsidR="000221FE" w:rsidRDefault="000221FE" w:rsidP="000221FE">
      <w:pPr>
        <w:pStyle w:val="SubStepAlpha"/>
      </w:pPr>
      <w:r>
        <w:t>Change VTP mode to client on S3.</w:t>
      </w:r>
    </w:p>
    <w:p w14:paraId="13436B34" w14:textId="77777777" w:rsidR="000221FE" w:rsidRDefault="000221FE" w:rsidP="000221FE">
      <w:pPr>
        <w:pStyle w:val="BodyTextL50"/>
      </w:pPr>
      <w:r>
        <w:t>Use show commands to verify the changes on VTP mode. How many VLANs exists on S3 now?</w:t>
      </w:r>
    </w:p>
    <w:p w14:paraId="1C7476EB" w14:textId="77777777" w:rsidR="000221FE" w:rsidRDefault="00E52A58" w:rsidP="000221FE">
      <w:pPr>
        <w:pStyle w:val="BodyTextL50"/>
      </w:pPr>
      <w:r>
        <w:t>10</w:t>
      </w:r>
    </w:p>
    <w:p w14:paraId="3B02E4B9" w14:textId="77777777" w:rsidR="003E1884" w:rsidRDefault="003E1884" w:rsidP="000221FE">
      <w:pPr>
        <w:pStyle w:val="BodyTextL50"/>
      </w:pPr>
      <w:r w:rsidRPr="00D5174F">
        <w:rPr>
          <w:b/>
        </w:rPr>
        <w:t>Note</w:t>
      </w:r>
      <w:r w:rsidRPr="00871DD8">
        <w:t>: VTP advertisements are flooded throughout the management domain every five minutes</w:t>
      </w:r>
      <w:r w:rsidR="00470625">
        <w:t>,</w:t>
      </w:r>
      <w:r w:rsidRPr="00871DD8">
        <w:t xml:space="preserve"> or whenever a change occurs in VLAN configurations. To accelerate this process, you can switch between Realtime mode and Simulation mode until the next round of updates. However, you may have to do this multiple times </w:t>
      </w:r>
      <w:r>
        <w:t>because</w:t>
      </w:r>
      <w:r w:rsidRPr="00871DD8">
        <w:t xml:space="preserve"> this will only forward Packet Tracer’s clock by 10 seconds</w:t>
      </w:r>
      <w:r>
        <w:t xml:space="preserve"> each time</w:t>
      </w:r>
      <w:r w:rsidRPr="00871DD8">
        <w:t>. Alternatively, you can change on</w:t>
      </w:r>
      <w:r>
        <w:t>e</w:t>
      </w:r>
      <w:r w:rsidRPr="00871DD8">
        <w:t xml:space="preserve"> of the client switches to transparent mode and then back to client mode.</w:t>
      </w:r>
    </w:p>
    <w:p w14:paraId="790D4E64" w14:textId="77777777" w:rsidR="00797558" w:rsidRDefault="00797558" w:rsidP="00D121C2">
      <w:pPr>
        <w:pStyle w:val="StepHead"/>
      </w:pPr>
      <w:r>
        <w:t>Assign VLANs to Ports</w:t>
      </w:r>
    </w:p>
    <w:p w14:paraId="0E855395" w14:textId="77777777" w:rsidR="00797558" w:rsidRDefault="00797558" w:rsidP="00D121C2">
      <w:pPr>
        <w:pStyle w:val="BodyTextL25"/>
      </w:pPr>
      <w:r>
        <w:t xml:space="preserve">Use the </w:t>
      </w:r>
      <w:r w:rsidRPr="00E80F85">
        <w:rPr>
          <w:b/>
        </w:rPr>
        <w:t xml:space="preserve">switchport mode </w:t>
      </w:r>
      <w:r>
        <w:rPr>
          <w:b/>
        </w:rPr>
        <w:t>access</w:t>
      </w:r>
      <w:r>
        <w:t xml:space="preserve"> command to set access mode for the access links. Use the </w:t>
      </w:r>
      <w:r w:rsidRPr="00D36AF0">
        <w:rPr>
          <w:b/>
        </w:rPr>
        <w:t xml:space="preserve">switchport </w:t>
      </w:r>
      <w:r>
        <w:rPr>
          <w:b/>
        </w:rPr>
        <w:t xml:space="preserve">access vlan </w:t>
      </w:r>
      <w:r>
        <w:rPr>
          <w:i/>
        </w:rPr>
        <w:t>vlan-id</w:t>
      </w:r>
      <w:r>
        <w:t xml:space="preserve"> command to assign a VLAN to an access port.</w:t>
      </w:r>
    </w:p>
    <w:tbl>
      <w:tblPr>
        <w:tblStyle w:val="LabTableStyle"/>
        <w:tblW w:w="0" w:type="auto"/>
        <w:tblLook w:val="04A0" w:firstRow="1" w:lastRow="0" w:firstColumn="1" w:lastColumn="0" w:noHBand="0" w:noVBand="1"/>
      </w:tblPr>
      <w:tblGrid>
        <w:gridCol w:w="2099"/>
        <w:gridCol w:w="3357"/>
        <w:gridCol w:w="3357"/>
      </w:tblGrid>
      <w:tr w:rsidR="00D121C2" w14:paraId="54797F2C" w14:textId="77777777" w:rsidTr="00D74C1C">
        <w:trPr>
          <w:cnfStyle w:val="100000000000" w:firstRow="1" w:lastRow="0" w:firstColumn="0" w:lastColumn="0" w:oddVBand="0" w:evenVBand="0" w:oddHBand="0" w:evenHBand="0" w:firstRowFirstColumn="0" w:firstRowLastColumn="0" w:lastRowFirstColumn="0" w:lastRowLastColumn="0"/>
        </w:trPr>
        <w:tc>
          <w:tcPr>
            <w:tcW w:w="2099" w:type="dxa"/>
          </w:tcPr>
          <w:p w14:paraId="2BE43B58" w14:textId="77777777" w:rsidR="00D121C2" w:rsidRDefault="00D121C2" w:rsidP="00D74C1C">
            <w:pPr>
              <w:pStyle w:val="TableHeading"/>
            </w:pPr>
            <w:r>
              <w:t>Ports</w:t>
            </w:r>
          </w:p>
        </w:tc>
        <w:tc>
          <w:tcPr>
            <w:tcW w:w="3357" w:type="dxa"/>
          </w:tcPr>
          <w:p w14:paraId="6DC56BFE" w14:textId="77777777" w:rsidR="00D121C2" w:rsidRDefault="00D121C2" w:rsidP="00D74C1C">
            <w:pPr>
              <w:pStyle w:val="TableHeading"/>
            </w:pPr>
            <w:r>
              <w:t>Assignments</w:t>
            </w:r>
          </w:p>
        </w:tc>
        <w:tc>
          <w:tcPr>
            <w:tcW w:w="3357" w:type="dxa"/>
          </w:tcPr>
          <w:p w14:paraId="49CCE4FC" w14:textId="77777777" w:rsidR="00D121C2" w:rsidRDefault="00D121C2" w:rsidP="00D74C1C">
            <w:pPr>
              <w:pStyle w:val="TableHeading"/>
            </w:pPr>
            <w:r>
              <w:t>Network</w:t>
            </w:r>
          </w:p>
        </w:tc>
      </w:tr>
      <w:tr w:rsidR="00D121C2" w14:paraId="7ED8B870" w14:textId="77777777" w:rsidTr="00D74C1C">
        <w:tc>
          <w:tcPr>
            <w:tcW w:w="2099" w:type="dxa"/>
          </w:tcPr>
          <w:p w14:paraId="54109CD7" w14:textId="77777777" w:rsidR="00D121C2" w:rsidRDefault="00D121C2" w:rsidP="00D74C1C">
            <w:pPr>
              <w:pStyle w:val="TableText"/>
            </w:pPr>
            <w:r>
              <w:t>S</w:t>
            </w:r>
            <w:r w:rsidR="004C0EC8">
              <w:t>2</w:t>
            </w:r>
            <w:r>
              <w:t xml:space="preserve"> F0/1 – 8</w:t>
            </w:r>
          </w:p>
          <w:p w14:paraId="1C5DC67D" w14:textId="77777777" w:rsidR="00D121C2" w:rsidRDefault="00D121C2" w:rsidP="004C0EC8">
            <w:pPr>
              <w:pStyle w:val="TableText"/>
            </w:pPr>
            <w:r>
              <w:t>S</w:t>
            </w:r>
            <w:r w:rsidR="004C0EC8">
              <w:t>3</w:t>
            </w:r>
            <w:r>
              <w:t xml:space="preserve"> F0/1 – 8</w:t>
            </w:r>
          </w:p>
        </w:tc>
        <w:tc>
          <w:tcPr>
            <w:tcW w:w="3357" w:type="dxa"/>
          </w:tcPr>
          <w:p w14:paraId="54946FD8" w14:textId="77777777" w:rsidR="00D121C2" w:rsidRDefault="00D121C2" w:rsidP="00D74C1C">
            <w:pPr>
              <w:pStyle w:val="TableText"/>
            </w:pPr>
            <w:r>
              <w:t>VLAN 10 (Red)</w:t>
            </w:r>
          </w:p>
        </w:tc>
        <w:tc>
          <w:tcPr>
            <w:tcW w:w="3357" w:type="dxa"/>
          </w:tcPr>
          <w:p w14:paraId="5D93816A" w14:textId="77777777" w:rsidR="00D121C2" w:rsidRDefault="00D121C2" w:rsidP="00D74C1C">
            <w:pPr>
              <w:pStyle w:val="TableText"/>
            </w:pPr>
            <w:r>
              <w:t>192.168.10.0 /24</w:t>
            </w:r>
          </w:p>
        </w:tc>
      </w:tr>
      <w:tr w:rsidR="00D121C2" w14:paraId="11100EDA" w14:textId="77777777" w:rsidTr="00D74C1C">
        <w:tc>
          <w:tcPr>
            <w:tcW w:w="2099" w:type="dxa"/>
          </w:tcPr>
          <w:p w14:paraId="5B28A755" w14:textId="77777777" w:rsidR="00D121C2" w:rsidRDefault="00D121C2" w:rsidP="00D74C1C">
            <w:pPr>
              <w:pStyle w:val="TableText"/>
            </w:pPr>
            <w:r>
              <w:t>S</w:t>
            </w:r>
            <w:r w:rsidR="004C0EC8">
              <w:t>2</w:t>
            </w:r>
            <w:r>
              <w:t xml:space="preserve"> F0/9 – 16</w:t>
            </w:r>
          </w:p>
          <w:p w14:paraId="41A85174" w14:textId="77777777" w:rsidR="00D121C2" w:rsidRDefault="00D121C2" w:rsidP="004C0EC8">
            <w:pPr>
              <w:pStyle w:val="TableText"/>
            </w:pPr>
            <w:r>
              <w:t>S</w:t>
            </w:r>
            <w:r w:rsidR="004C0EC8">
              <w:t>3</w:t>
            </w:r>
            <w:r>
              <w:t xml:space="preserve"> F0/9 – 16</w:t>
            </w:r>
          </w:p>
        </w:tc>
        <w:tc>
          <w:tcPr>
            <w:tcW w:w="3357" w:type="dxa"/>
          </w:tcPr>
          <w:p w14:paraId="7149A65B" w14:textId="77777777" w:rsidR="00D121C2" w:rsidRDefault="00D121C2" w:rsidP="00D74C1C">
            <w:pPr>
              <w:pStyle w:val="TableText"/>
            </w:pPr>
            <w:r>
              <w:t>VLAN 20 (Blue)</w:t>
            </w:r>
          </w:p>
        </w:tc>
        <w:tc>
          <w:tcPr>
            <w:tcW w:w="3357" w:type="dxa"/>
          </w:tcPr>
          <w:p w14:paraId="317FDB62" w14:textId="77777777" w:rsidR="00D121C2" w:rsidRDefault="00D121C2" w:rsidP="00D74C1C">
            <w:pPr>
              <w:pStyle w:val="TableText"/>
            </w:pPr>
            <w:r>
              <w:t>192.168.20.0 /24</w:t>
            </w:r>
          </w:p>
        </w:tc>
      </w:tr>
      <w:tr w:rsidR="00D121C2" w14:paraId="15E21D99" w14:textId="77777777" w:rsidTr="00D74C1C">
        <w:tc>
          <w:tcPr>
            <w:tcW w:w="2099" w:type="dxa"/>
          </w:tcPr>
          <w:p w14:paraId="30168947" w14:textId="77777777" w:rsidR="00D121C2" w:rsidRDefault="00D121C2" w:rsidP="00D74C1C">
            <w:pPr>
              <w:pStyle w:val="TableText"/>
            </w:pPr>
            <w:r>
              <w:t>S</w:t>
            </w:r>
            <w:r w:rsidR="004C0EC8">
              <w:t>2</w:t>
            </w:r>
            <w:r>
              <w:t xml:space="preserve"> F0/17 – 24</w:t>
            </w:r>
          </w:p>
          <w:p w14:paraId="6B9D3897" w14:textId="77777777" w:rsidR="00D121C2" w:rsidRDefault="00D121C2" w:rsidP="004C0EC8">
            <w:pPr>
              <w:pStyle w:val="TableText"/>
            </w:pPr>
            <w:r>
              <w:t>S</w:t>
            </w:r>
            <w:r w:rsidR="004C0EC8">
              <w:t>3</w:t>
            </w:r>
            <w:r>
              <w:t xml:space="preserve"> F0/17 – 24</w:t>
            </w:r>
          </w:p>
        </w:tc>
        <w:tc>
          <w:tcPr>
            <w:tcW w:w="3357" w:type="dxa"/>
          </w:tcPr>
          <w:p w14:paraId="0990E3DB" w14:textId="77777777" w:rsidR="00D121C2" w:rsidRDefault="00D121C2" w:rsidP="00D74C1C">
            <w:pPr>
              <w:pStyle w:val="TableText"/>
            </w:pPr>
            <w:r>
              <w:t>VLAN 30 (Yellow)</w:t>
            </w:r>
          </w:p>
        </w:tc>
        <w:tc>
          <w:tcPr>
            <w:tcW w:w="3357" w:type="dxa"/>
          </w:tcPr>
          <w:p w14:paraId="16820AB9" w14:textId="77777777" w:rsidR="00D121C2" w:rsidRDefault="00D121C2" w:rsidP="00D74C1C">
            <w:pPr>
              <w:pStyle w:val="TableText"/>
            </w:pPr>
            <w:r>
              <w:t>192.168.30.0 /24</w:t>
            </w:r>
          </w:p>
        </w:tc>
      </w:tr>
    </w:tbl>
    <w:p w14:paraId="1E962783" w14:textId="77777777" w:rsidR="00797558" w:rsidRDefault="00D121C2" w:rsidP="00D121C2">
      <w:pPr>
        <w:pStyle w:val="SubStepAlpha"/>
      </w:pPr>
      <w:r>
        <w:t>Assign VLANs to ports on S2 using assignment</w:t>
      </w:r>
      <w:r w:rsidR="00470625">
        <w:t>s</w:t>
      </w:r>
      <w:r>
        <w:t xml:space="preserve"> from the table above.</w:t>
      </w:r>
    </w:p>
    <w:p w14:paraId="01769786" w14:textId="77777777" w:rsidR="00B1759D" w:rsidRPr="00B1759D" w:rsidRDefault="00B1759D" w:rsidP="00B1759D">
      <w:pPr>
        <w:pStyle w:val="CMD"/>
        <w:rPr>
          <w:b/>
        </w:rPr>
      </w:pPr>
      <w:r w:rsidRPr="00B1759D">
        <w:t>S2(config-if)#</w:t>
      </w:r>
      <w:r>
        <w:t xml:space="preserve"> </w:t>
      </w:r>
      <w:r w:rsidRPr="00B1759D">
        <w:rPr>
          <w:b/>
        </w:rPr>
        <w:t>interface range f0/1 - 8</w:t>
      </w:r>
    </w:p>
    <w:p w14:paraId="3D9F955E" w14:textId="77777777" w:rsidR="00B1759D" w:rsidRPr="00B1759D" w:rsidRDefault="00B1759D" w:rsidP="00B1759D">
      <w:pPr>
        <w:pStyle w:val="CMD"/>
      </w:pPr>
      <w:r w:rsidRPr="00B1759D">
        <w:t xml:space="preserve">S2(config-if-range)# </w:t>
      </w:r>
      <w:r w:rsidRPr="00B1759D">
        <w:rPr>
          <w:b/>
        </w:rPr>
        <w:t>switchport mode access</w:t>
      </w:r>
    </w:p>
    <w:p w14:paraId="2E321F00" w14:textId="77777777" w:rsidR="00B1759D" w:rsidRPr="00B1759D" w:rsidRDefault="00B1759D" w:rsidP="00B1759D">
      <w:pPr>
        <w:pStyle w:val="CMD"/>
      </w:pPr>
      <w:r w:rsidRPr="00B1759D">
        <w:t xml:space="preserve">S2(config-if-range)# </w:t>
      </w:r>
      <w:r w:rsidRPr="00B1759D">
        <w:rPr>
          <w:b/>
        </w:rPr>
        <w:t>switchport access vlan 10</w:t>
      </w:r>
    </w:p>
    <w:p w14:paraId="53DC1EDC" w14:textId="77777777" w:rsidR="00B1759D" w:rsidRPr="00B1759D" w:rsidRDefault="00B1759D" w:rsidP="00B1759D">
      <w:pPr>
        <w:pStyle w:val="CMD"/>
      </w:pPr>
      <w:r w:rsidRPr="00B1759D">
        <w:t>S2(config-if-range)#</w:t>
      </w:r>
      <w:r>
        <w:t xml:space="preserve"> </w:t>
      </w:r>
      <w:r w:rsidRPr="00B1759D">
        <w:rPr>
          <w:b/>
        </w:rPr>
        <w:t>interface range f0/9 -16</w:t>
      </w:r>
    </w:p>
    <w:p w14:paraId="3E98D249" w14:textId="77777777" w:rsidR="00B1759D" w:rsidRPr="00B1759D" w:rsidRDefault="00B1759D" w:rsidP="00B1759D">
      <w:pPr>
        <w:pStyle w:val="CMD"/>
      </w:pPr>
      <w:r w:rsidRPr="00B1759D">
        <w:t xml:space="preserve">S2(config-if-range)# </w:t>
      </w:r>
      <w:r w:rsidRPr="00B1759D">
        <w:rPr>
          <w:b/>
        </w:rPr>
        <w:t>switchport mode access</w:t>
      </w:r>
    </w:p>
    <w:p w14:paraId="07C817BC" w14:textId="77777777" w:rsidR="00B1759D" w:rsidRPr="00B1759D" w:rsidRDefault="00B1759D" w:rsidP="00B1759D">
      <w:pPr>
        <w:pStyle w:val="CMD"/>
      </w:pPr>
      <w:r w:rsidRPr="00B1759D">
        <w:t xml:space="preserve">S2(config-if-range)# </w:t>
      </w:r>
      <w:r w:rsidRPr="00B1759D">
        <w:rPr>
          <w:b/>
        </w:rPr>
        <w:t>switchport access vlan 20</w:t>
      </w:r>
    </w:p>
    <w:p w14:paraId="22433947" w14:textId="77777777" w:rsidR="00B1759D" w:rsidRPr="00B1759D" w:rsidRDefault="00B1759D" w:rsidP="00B1759D">
      <w:pPr>
        <w:pStyle w:val="CMD"/>
      </w:pPr>
      <w:r w:rsidRPr="00B1759D">
        <w:t>S2(config-if-range)#</w:t>
      </w:r>
      <w:r>
        <w:t xml:space="preserve"> </w:t>
      </w:r>
      <w:r w:rsidRPr="00B1759D">
        <w:rPr>
          <w:b/>
        </w:rPr>
        <w:t>interface range f0/17 - 24</w:t>
      </w:r>
    </w:p>
    <w:p w14:paraId="07F91231" w14:textId="77777777" w:rsidR="00B1759D" w:rsidRPr="00B1759D" w:rsidRDefault="00B1759D" w:rsidP="00B1759D">
      <w:pPr>
        <w:pStyle w:val="CMD"/>
      </w:pPr>
      <w:r w:rsidRPr="00B1759D">
        <w:t xml:space="preserve">S2(config-if-range)# </w:t>
      </w:r>
      <w:r w:rsidRPr="00B1759D">
        <w:rPr>
          <w:b/>
        </w:rPr>
        <w:t>switchport mode access</w:t>
      </w:r>
    </w:p>
    <w:p w14:paraId="793B9A85" w14:textId="77777777" w:rsidR="00D121C2" w:rsidRPr="00B1759D" w:rsidRDefault="00B1759D" w:rsidP="00B1759D">
      <w:pPr>
        <w:pStyle w:val="CMD"/>
      </w:pPr>
      <w:r w:rsidRPr="00B1759D">
        <w:t xml:space="preserve">S2(config-if-range)# </w:t>
      </w:r>
      <w:r w:rsidRPr="00B1759D">
        <w:rPr>
          <w:b/>
        </w:rPr>
        <w:t>switchport access vlan 30</w:t>
      </w:r>
    </w:p>
    <w:p w14:paraId="7EA3CD69" w14:textId="77777777" w:rsidR="00B1759D" w:rsidRDefault="00B1759D" w:rsidP="00B1759D">
      <w:pPr>
        <w:pStyle w:val="SubStepAlpha"/>
      </w:pPr>
      <w:r>
        <w:t>Assign VLANs to ports on S3 using assignment from the table above.</w:t>
      </w:r>
    </w:p>
    <w:p w14:paraId="6D0C20F7" w14:textId="77777777" w:rsidR="00797558" w:rsidRDefault="00B1759D" w:rsidP="00D121C2">
      <w:pPr>
        <w:pStyle w:val="StepHead"/>
      </w:pPr>
      <w:r>
        <w:lastRenderedPageBreak/>
        <w:t>Verify end to end connectivity.</w:t>
      </w:r>
    </w:p>
    <w:p w14:paraId="05598C42" w14:textId="77777777" w:rsidR="00B1759D" w:rsidRDefault="00B1759D" w:rsidP="00B1759D">
      <w:pPr>
        <w:pStyle w:val="SubStepAlpha"/>
      </w:pPr>
      <w:r>
        <w:t>From PC0 ping PC</w:t>
      </w:r>
      <w:r w:rsidR="00E01C45">
        <w:t>5</w:t>
      </w:r>
      <w:r>
        <w:t>.</w:t>
      </w:r>
    </w:p>
    <w:p w14:paraId="57668270" w14:textId="77777777" w:rsidR="00B1759D" w:rsidRDefault="00B1759D" w:rsidP="00B1759D">
      <w:pPr>
        <w:pStyle w:val="SubStepAlpha"/>
      </w:pPr>
      <w:r>
        <w:t>From PC</w:t>
      </w:r>
      <w:r w:rsidR="00013F86">
        <w:t>1</w:t>
      </w:r>
      <w:r>
        <w:t xml:space="preserve"> ping PC</w:t>
      </w:r>
      <w:r w:rsidR="00013F86">
        <w:t>4</w:t>
      </w:r>
      <w:r>
        <w:t>.</w:t>
      </w:r>
    </w:p>
    <w:p w14:paraId="12A6E0F3" w14:textId="77777777" w:rsidR="00B1759D" w:rsidRDefault="00B1759D" w:rsidP="00B1759D">
      <w:pPr>
        <w:pStyle w:val="SubStepAlpha"/>
      </w:pPr>
      <w:r>
        <w:t>From PC</w:t>
      </w:r>
      <w:r w:rsidR="00013F86">
        <w:t>2</w:t>
      </w:r>
      <w:r>
        <w:t xml:space="preserve"> ping PC</w:t>
      </w:r>
      <w:r w:rsidR="00013F86">
        <w:t>3</w:t>
      </w:r>
      <w:r>
        <w:t>.</w:t>
      </w:r>
    </w:p>
    <w:sectPr w:rsidR="00B1759D"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43A82C" w14:textId="77777777" w:rsidR="00A9783D" w:rsidRDefault="00A9783D" w:rsidP="0090659A">
      <w:pPr>
        <w:spacing w:after="0" w:line="240" w:lineRule="auto"/>
      </w:pPr>
      <w:r>
        <w:separator/>
      </w:r>
    </w:p>
    <w:p w14:paraId="61978BF4" w14:textId="77777777" w:rsidR="00A9783D" w:rsidRDefault="00A9783D"/>
    <w:p w14:paraId="0DE1061B" w14:textId="77777777" w:rsidR="00A9783D" w:rsidRDefault="00A9783D"/>
    <w:p w14:paraId="0CB3F3F5" w14:textId="77777777" w:rsidR="00A9783D" w:rsidRDefault="00A9783D"/>
    <w:p w14:paraId="6EA2AFAE" w14:textId="77777777" w:rsidR="00A9783D" w:rsidRDefault="00A9783D"/>
    <w:p w14:paraId="723A9075" w14:textId="77777777" w:rsidR="00A9783D" w:rsidRDefault="00A9783D"/>
  </w:endnote>
  <w:endnote w:type="continuationSeparator" w:id="0">
    <w:p w14:paraId="574205F4" w14:textId="77777777" w:rsidR="00A9783D" w:rsidRDefault="00A9783D" w:rsidP="0090659A">
      <w:pPr>
        <w:spacing w:after="0" w:line="240" w:lineRule="auto"/>
      </w:pPr>
      <w:r>
        <w:continuationSeparator/>
      </w:r>
    </w:p>
    <w:p w14:paraId="1AEB33EA" w14:textId="77777777" w:rsidR="00A9783D" w:rsidRDefault="00A9783D"/>
    <w:p w14:paraId="4C335C6B" w14:textId="77777777" w:rsidR="00A9783D" w:rsidRDefault="00A9783D"/>
    <w:p w14:paraId="696D487D" w14:textId="77777777" w:rsidR="00A9783D" w:rsidRDefault="00A9783D"/>
    <w:p w14:paraId="2082D886" w14:textId="77777777" w:rsidR="00A9783D" w:rsidRDefault="00A9783D"/>
    <w:p w14:paraId="56B962D9" w14:textId="77777777" w:rsidR="00A9783D" w:rsidRDefault="00A978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84207" w14:textId="7D636B7F" w:rsidR="00EE67D3" w:rsidRPr="00231DCA" w:rsidRDefault="00EE67D3" w:rsidP="00231DCA">
    <w:pPr>
      <w:pStyle w:val="Piedepgina"/>
      <w:rPr>
        <w:szCs w:val="16"/>
      </w:rPr>
    </w:pPr>
    <w:r w:rsidRPr="002A244B">
      <w:t xml:space="preserve">© </w:t>
    </w:r>
    <w:r>
      <w:fldChar w:fldCharType="begin"/>
    </w:r>
    <w:r>
      <w:instrText xml:space="preserve"> DATE  \@ "yyyy"  \* MERGEFORMAT </w:instrText>
    </w:r>
    <w:r>
      <w:fldChar w:fldCharType="separate"/>
    </w:r>
    <w:r w:rsidR="00D65007">
      <w:rPr>
        <w:noProof/>
      </w:rPr>
      <w:t>2019</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E3055">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E3055">
      <w:rPr>
        <w:b/>
        <w:noProof/>
        <w:szCs w:val="16"/>
      </w:rPr>
      <w:t>7</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0FAF6" w14:textId="2B1DF8DE" w:rsidR="00EE67D3" w:rsidRPr="008402F2" w:rsidRDefault="00EE67D3" w:rsidP="008402F2">
    <w:pPr>
      <w:pStyle w:val="Piedepgina"/>
      <w:rPr>
        <w:szCs w:val="16"/>
      </w:rPr>
    </w:pPr>
    <w:r w:rsidRPr="002A244B">
      <w:t xml:space="preserve">© </w:t>
    </w:r>
    <w:r>
      <w:fldChar w:fldCharType="begin"/>
    </w:r>
    <w:r>
      <w:instrText xml:space="preserve"> DATE  \@ "yyyy"  \* MERGEFORMAT </w:instrText>
    </w:r>
    <w:r>
      <w:fldChar w:fldCharType="separate"/>
    </w:r>
    <w:r w:rsidR="00D65007">
      <w:rPr>
        <w:noProof/>
      </w:rPr>
      <w:t>2019</w:t>
    </w:r>
    <w:r>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E305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E3055">
      <w:rPr>
        <w:b/>
        <w:noProof/>
        <w:szCs w:val="16"/>
      </w:rPr>
      <w:t>7</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1BB88" w14:textId="77777777" w:rsidR="00A9783D" w:rsidRDefault="00A9783D" w:rsidP="0090659A">
      <w:pPr>
        <w:spacing w:after="0" w:line="240" w:lineRule="auto"/>
      </w:pPr>
      <w:r>
        <w:separator/>
      </w:r>
    </w:p>
    <w:p w14:paraId="08D40BFA" w14:textId="77777777" w:rsidR="00A9783D" w:rsidRDefault="00A9783D"/>
    <w:p w14:paraId="49DC38CE" w14:textId="77777777" w:rsidR="00A9783D" w:rsidRDefault="00A9783D"/>
    <w:p w14:paraId="207C1F83" w14:textId="77777777" w:rsidR="00A9783D" w:rsidRDefault="00A9783D"/>
    <w:p w14:paraId="54D1B4E9" w14:textId="77777777" w:rsidR="00A9783D" w:rsidRDefault="00A9783D"/>
    <w:p w14:paraId="0C164410" w14:textId="77777777" w:rsidR="00A9783D" w:rsidRDefault="00A9783D"/>
  </w:footnote>
  <w:footnote w:type="continuationSeparator" w:id="0">
    <w:p w14:paraId="54DA19FF" w14:textId="77777777" w:rsidR="00A9783D" w:rsidRDefault="00A9783D" w:rsidP="0090659A">
      <w:pPr>
        <w:spacing w:after="0" w:line="240" w:lineRule="auto"/>
      </w:pPr>
      <w:r>
        <w:continuationSeparator/>
      </w:r>
    </w:p>
    <w:p w14:paraId="4E2430A4" w14:textId="77777777" w:rsidR="00A9783D" w:rsidRDefault="00A9783D"/>
    <w:p w14:paraId="5D6AD7B9" w14:textId="77777777" w:rsidR="00A9783D" w:rsidRDefault="00A9783D"/>
    <w:p w14:paraId="66E2AD5F" w14:textId="77777777" w:rsidR="00A9783D" w:rsidRDefault="00A9783D"/>
    <w:p w14:paraId="2121F533" w14:textId="77777777" w:rsidR="00A9783D" w:rsidRDefault="00A9783D"/>
    <w:p w14:paraId="2EC85748" w14:textId="77777777" w:rsidR="00A9783D" w:rsidRDefault="00A978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045C23" w14:textId="77777777" w:rsidR="00EE67D3" w:rsidRDefault="00EE67D3" w:rsidP="008402F2">
    <w:pPr>
      <w:pStyle w:val="PageHead"/>
    </w:pPr>
    <w:r>
      <w:t>Packet Tracer</w:t>
    </w:r>
    <w:r w:rsidR="006C26F0">
      <w:t xml:space="preserve"> – Configure </w:t>
    </w:r>
    <w:r w:rsidR="00CA7279">
      <w:t xml:space="preserve">VLANs, </w:t>
    </w:r>
    <w:r>
      <w:t>VTP and DTP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3EFA4" w14:textId="77777777" w:rsidR="00EE67D3" w:rsidRDefault="00EE67D3">
    <w:r>
      <w:rPr>
        <w:noProof/>
      </w:rPr>
      <w:drawing>
        <wp:anchor distT="0" distB="0" distL="114300" distR="114300" simplePos="0" relativeHeight="251657728" behindDoc="0" locked="0" layoutInCell="1" allowOverlap="1" wp14:anchorId="4D230711" wp14:editId="53D2E5C7">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29FD6A14" w14:textId="77777777" w:rsidR="00EE67D3" w:rsidRDefault="00EE67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3133E1"/>
    <w:multiLevelType w:val="hybridMultilevel"/>
    <w:tmpl w:val="8F60CC5C"/>
    <w:lvl w:ilvl="0" w:tplc="53627050">
      <w:start w:val="1"/>
      <w:numFmt w:val="bullet"/>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720"/>
        </w:tabs>
        <w:ind w:left="720" w:hanging="360"/>
      </w:pPr>
      <w:rPr>
        <w:rFonts w:hint="default"/>
        <w:color w:val="auto"/>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2A25DEE"/>
    <w:multiLevelType w:val="hybridMultilevel"/>
    <w:tmpl w:val="98AA39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487233"/>
    <w:multiLevelType w:val="hybridMultilevel"/>
    <w:tmpl w:val="C8D2ADF0"/>
    <w:lvl w:ilvl="0" w:tplc="04090001">
      <w:start w:val="1"/>
      <w:numFmt w:val="bullet"/>
      <w:lvlText w:val=""/>
      <w:lvlJc w:val="left"/>
      <w:pPr>
        <w:tabs>
          <w:tab w:val="num" w:pos="720"/>
        </w:tabs>
        <w:ind w:left="720" w:hanging="360"/>
      </w:pPr>
      <w:rPr>
        <w:rFonts w:ascii="Symbol" w:hAnsi="Symbol" w:hint="default"/>
        <w:color w:val="auto"/>
      </w:rPr>
    </w:lvl>
    <w:lvl w:ilvl="1" w:tplc="0409000F">
      <w:start w:val="1"/>
      <w:numFmt w:val="decimal"/>
      <w:lvlText w:val="%2."/>
      <w:lvlJc w:val="left"/>
      <w:pPr>
        <w:tabs>
          <w:tab w:val="num" w:pos="1080"/>
        </w:tabs>
        <w:ind w:left="1080" w:hanging="360"/>
      </w:pPr>
      <w:rPr>
        <w:rFonts w:hint="default"/>
        <w:color w:val="auto"/>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3D6454C"/>
    <w:multiLevelType w:val="multilevel"/>
    <w:tmpl w:val="66B6B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2"/>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9"/>
  </w:num>
  <w:num w:numId="11">
    <w:abstractNumId w:val="1"/>
  </w:num>
  <w:num w:numId="12">
    <w:abstractNumId w:val="7"/>
  </w:num>
  <w:num w:numId="13">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F89"/>
    <w:rsid w:val="00001BDF"/>
    <w:rsid w:val="0000380F"/>
    <w:rsid w:val="00004175"/>
    <w:rsid w:val="000059C9"/>
    <w:rsid w:val="00012C22"/>
    <w:rsid w:val="00013F86"/>
    <w:rsid w:val="000160F7"/>
    <w:rsid w:val="00016D5B"/>
    <w:rsid w:val="00016F30"/>
    <w:rsid w:val="00017567"/>
    <w:rsid w:val="0002047C"/>
    <w:rsid w:val="00021B9A"/>
    <w:rsid w:val="000221FE"/>
    <w:rsid w:val="000242D6"/>
    <w:rsid w:val="00024EE5"/>
    <w:rsid w:val="00035DA4"/>
    <w:rsid w:val="00035F3E"/>
    <w:rsid w:val="00041AF6"/>
    <w:rsid w:val="00044E62"/>
    <w:rsid w:val="00045BE3"/>
    <w:rsid w:val="00050BA4"/>
    <w:rsid w:val="00050E88"/>
    <w:rsid w:val="00051738"/>
    <w:rsid w:val="00052548"/>
    <w:rsid w:val="00060696"/>
    <w:rsid w:val="00064C7A"/>
    <w:rsid w:val="00067A67"/>
    <w:rsid w:val="000769CF"/>
    <w:rsid w:val="00080192"/>
    <w:rsid w:val="00080F23"/>
    <w:rsid w:val="000815D8"/>
    <w:rsid w:val="0008310E"/>
    <w:rsid w:val="00084C99"/>
    <w:rsid w:val="00085CC6"/>
    <w:rsid w:val="00090C07"/>
    <w:rsid w:val="0009147A"/>
    <w:rsid w:val="00091E8D"/>
    <w:rsid w:val="0009378D"/>
    <w:rsid w:val="00097163"/>
    <w:rsid w:val="000A22C8"/>
    <w:rsid w:val="000A7685"/>
    <w:rsid w:val="000B2344"/>
    <w:rsid w:val="000B2C2D"/>
    <w:rsid w:val="000B582F"/>
    <w:rsid w:val="000B7DE5"/>
    <w:rsid w:val="000C0240"/>
    <w:rsid w:val="000C2118"/>
    <w:rsid w:val="000C6E6E"/>
    <w:rsid w:val="000D55B4"/>
    <w:rsid w:val="000E65F0"/>
    <w:rsid w:val="000F072C"/>
    <w:rsid w:val="000F421A"/>
    <w:rsid w:val="000F6743"/>
    <w:rsid w:val="001006C2"/>
    <w:rsid w:val="00101BE8"/>
    <w:rsid w:val="00103401"/>
    <w:rsid w:val="00103D36"/>
    <w:rsid w:val="00107B2B"/>
    <w:rsid w:val="00112AC5"/>
    <w:rsid w:val="001133DD"/>
    <w:rsid w:val="00120CBE"/>
    <w:rsid w:val="00121BAE"/>
    <w:rsid w:val="001261C4"/>
    <w:rsid w:val="001314FB"/>
    <w:rsid w:val="001366EC"/>
    <w:rsid w:val="00140B3D"/>
    <w:rsid w:val="0014219C"/>
    <w:rsid w:val="001425ED"/>
    <w:rsid w:val="00143450"/>
    <w:rsid w:val="00144997"/>
    <w:rsid w:val="001467A9"/>
    <w:rsid w:val="001522FB"/>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5733"/>
    <w:rsid w:val="001B67D8"/>
    <w:rsid w:val="001B6F95"/>
    <w:rsid w:val="001C036D"/>
    <w:rsid w:val="001C05A1"/>
    <w:rsid w:val="001C1D9E"/>
    <w:rsid w:val="001C33C3"/>
    <w:rsid w:val="001C5998"/>
    <w:rsid w:val="001C724B"/>
    <w:rsid w:val="001C7C3B"/>
    <w:rsid w:val="001D47B1"/>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31DCA"/>
    <w:rsid w:val="00242E3A"/>
    <w:rsid w:val="002506CF"/>
    <w:rsid w:val="0025107F"/>
    <w:rsid w:val="002514CF"/>
    <w:rsid w:val="00255AF7"/>
    <w:rsid w:val="00260CD4"/>
    <w:rsid w:val="002639D8"/>
    <w:rsid w:val="0026492A"/>
    <w:rsid w:val="00265F77"/>
    <w:rsid w:val="002666A9"/>
    <w:rsid w:val="00266C83"/>
    <w:rsid w:val="00272A93"/>
    <w:rsid w:val="002768DC"/>
    <w:rsid w:val="00294C8F"/>
    <w:rsid w:val="002A6C56"/>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23E67"/>
    <w:rsid w:val="0034455D"/>
    <w:rsid w:val="0034604B"/>
    <w:rsid w:val="00346D17"/>
    <w:rsid w:val="00347972"/>
    <w:rsid w:val="00352CFD"/>
    <w:rsid w:val="0035469B"/>
    <w:rsid w:val="003559CC"/>
    <w:rsid w:val="003569D7"/>
    <w:rsid w:val="003608AC"/>
    <w:rsid w:val="00363A23"/>
    <w:rsid w:val="0036440C"/>
    <w:rsid w:val="0036465A"/>
    <w:rsid w:val="003739D0"/>
    <w:rsid w:val="00385600"/>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1884"/>
    <w:rsid w:val="003E3055"/>
    <w:rsid w:val="003E5BE5"/>
    <w:rsid w:val="003F18D1"/>
    <w:rsid w:val="003F1A74"/>
    <w:rsid w:val="003F20EC"/>
    <w:rsid w:val="003F4F0E"/>
    <w:rsid w:val="003F6096"/>
    <w:rsid w:val="003F6E06"/>
    <w:rsid w:val="003F714D"/>
    <w:rsid w:val="00403C7A"/>
    <w:rsid w:val="004057A6"/>
    <w:rsid w:val="00406554"/>
    <w:rsid w:val="004131B0"/>
    <w:rsid w:val="00416C42"/>
    <w:rsid w:val="00422476"/>
    <w:rsid w:val="0042385C"/>
    <w:rsid w:val="00431654"/>
    <w:rsid w:val="00434926"/>
    <w:rsid w:val="00443ACE"/>
    <w:rsid w:val="00444217"/>
    <w:rsid w:val="004478F4"/>
    <w:rsid w:val="00450F7A"/>
    <w:rsid w:val="0045190F"/>
    <w:rsid w:val="00452C6D"/>
    <w:rsid w:val="00455E0B"/>
    <w:rsid w:val="00457ED8"/>
    <w:rsid w:val="00462B9F"/>
    <w:rsid w:val="004659EE"/>
    <w:rsid w:val="00470625"/>
    <w:rsid w:val="00473E34"/>
    <w:rsid w:val="00476BA9"/>
    <w:rsid w:val="004936C2"/>
    <w:rsid w:val="0049379C"/>
    <w:rsid w:val="004A1CA0"/>
    <w:rsid w:val="004A22E9"/>
    <w:rsid w:val="004A4ACD"/>
    <w:rsid w:val="004A5BC5"/>
    <w:rsid w:val="004B023D"/>
    <w:rsid w:val="004C0909"/>
    <w:rsid w:val="004C0EC8"/>
    <w:rsid w:val="004C3F97"/>
    <w:rsid w:val="004C46DE"/>
    <w:rsid w:val="004D01F2"/>
    <w:rsid w:val="004D3339"/>
    <w:rsid w:val="004D353F"/>
    <w:rsid w:val="004D36D7"/>
    <w:rsid w:val="004D682B"/>
    <w:rsid w:val="004E6152"/>
    <w:rsid w:val="004F344A"/>
    <w:rsid w:val="004F4D10"/>
    <w:rsid w:val="00504ED4"/>
    <w:rsid w:val="00510639"/>
    <w:rsid w:val="00516142"/>
    <w:rsid w:val="00517507"/>
    <w:rsid w:val="00520027"/>
    <w:rsid w:val="0052093C"/>
    <w:rsid w:val="00521B31"/>
    <w:rsid w:val="00522469"/>
    <w:rsid w:val="0052400A"/>
    <w:rsid w:val="00532F5B"/>
    <w:rsid w:val="00536277"/>
    <w:rsid w:val="00536F43"/>
    <w:rsid w:val="005437B5"/>
    <w:rsid w:val="005510BA"/>
    <w:rsid w:val="005538C8"/>
    <w:rsid w:val="00554B4E"/>
    <w:rsid w:val="00556C02"/>
    <w:rsid w:val="00561BB2"/>
    <w:rsid w:val="00563249"/>
    <w:rsid w:val="00570A65"/>
    <w:rsid w:val="005762B1"/>
    <w:rsid w:val="00580456"/>
    <w:rsid w:val="00580E73"/>
    <w:rsid w:val="00593386"/>
    <w:rsid w:val="00596998"/>
    <w:rsid w:val="005977F3"/>
    <w:rsid w:val="005A0843"/>
    <w:rsid w:val="005A1247"/>
    <w:rsid w:val="005A45E8"/>
    <w:rsid w:val="005A6E62"/>
    <w:rsid w:val="005B2FB3"/>
    <w:rsid w:val="005C1C26"/>
    <w:rsid w:val="005D2B29"/>
    <w:rsid w:val="005D354A"/>
    <w:rsid w:val="005D3E53"/>
    <w:rsid w:val="005D506C"/>
    <w:rsid w:val="005E3235"/>
    <w:rsid w:val="005E4176"/>
    <w:rsid w:val="005E4876"/>
    <w:rsid w:val="005E65B5"/>
    <w:rsid w:val="005E7173"/>
    <w:rsid w:val="005F3AE9"/>
    <w:rsid w:val="006007BB"/>
    <w:rsid w:val="00601DC0"/>
    <w:rsid w:val="006034CB"/>
    <w:rsid w:val="00603C52"/>
    <w:rsid w:val="006131CE"/>
    <w:rsid w:val="0061336B"/>
    <w:rsid w:val="00617D6E"/>
    <w:rsid w:val="00622D61"/>
    <w:rsid w:val="00622F38"/>
    <w:rsid w:val="00624198"/>
    <w:rsid w:val="00636C28"/>
    <w:rsid w:val="006428E5"/>
    <w:rsid w:val="00644958"/>
    <w:rsid w:val="0064785D"/>
    <w:rsid w:val="00650397"/>
    <w:rsid w:val="006513FB"/>
    <w:rsid w:val="00672919"/>
    <w:rsid w:val="006835C4"/>
    <w:rsid w:val="00686587"/>
    <w:rsid w:val="006904CF"/>
    <w:rsid w:val="00692D04"/>
    <w:rsid w:val="00695EE2"/>
    <w:rsid w:val="0069660B"/>
    <w:rsid w:val="006A1B33"/>
    <w:rsid w:val="006A48F1"/>
    <w:rsid w:val="006A71A3"/>
    <w:rsid w:val="006B03F2"/>
    <w:rsid w:val="006B14C1"/>
    <w:rsid w:val="006B1639"/>
    <w:rsid w:val="006B3171"/>
    <w:rsid w:val="006B5CA7"/>
    <w:rsid w:val="006B5E89"/>
    <w:rsid w:val="006C19B2"/>
    <w:rsid w:val="006C26F0"/>
    <w:rsid w:val="006C30A0"/>
    <w:rsid w:val="006C35FF"/>
    <w:rsid w:val="006C57F2"/>
    <w:rsid w:val="006C5949"/>
    <w:rsid w:val="006C6832"/>
    <w:rsid w:val="006C773D"/>
    <w:rsid w:val="006C7B72"/>
    <w:rsid w:val="006D1370"/>
    <w:rsid w:val="006D2C28"/>
    <w:rsid w:val="006D3FC1"/>
    <w:rsid w:val="006D7590"/>
    <w:rsid w:val="006D7FB2"/>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97558"/>
    <w:rsid w:val="007A1F89"/>
    <w:rsid w:val="007A287C"/>
    <w:rsid w:val="007A3B2A"/>
    <w:rsid w:val="007A518A"/>
    <w:rsid w:val="007A6CC9"/>
    <w:rsid w:val="007B0C9D"/>
    <w:rsid w:val="007B5522"/>
    <w:rsid w:val="007B72AE"/>
    <w:rsid w:val="007C0EE0"/>
    <w:rsid w:val="007C1B71"/>
    <w:rsid w:val="007C2FBB"/>
    <w:rsid w:val="007C7164"/>
    <w:rsid w:val="007D1984"/>
    <w:rsid w:val="007D2AFE"/>
    <w:rsid w:val="007E3264"/>
    <w:rsid w:val="007E3FEA"/>
    <w:rsid w:val="007F0A0B"/>
    <w:rsid w:val="007F3A60"/>
    <w:rsid w:val="007F3D0B"/>
    <w:rsid w:val="007F7C94"/>
    <w:rsid w:val="00802FFA"/>
    <w:rsid w:val="00810E4B"/>
    <w:rsid w:val="00811AC1"/>
    <w:rsid w:val="00814BAA"/>
    <w:rsid w:val="0081543E"/>
    <w:rsid w:val="0082395C"/>
    <w:rsid w:val="00824295"/>
    <w:rsid w:val="00827A65"/>
    <w:rsid w:val="00830473"/>
    <w:rsid w:val="008313F3"/>
    <w:rsid w:val="008402F2"/>
    <w:rsid w:val="008405BB"/>
    <w:rsid w:val="0084564F"/>
    <w:rsid w:val="00846494"/>
    <w:rsid w:val="00847B20"/>
    <w:rsid w:val="008509D3"/>
    <w:rsid w:val="00853418"/>
    <w:rsid w:val="0085397D"/>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326"/>
    <w:rsid w:val="0090659A"/>
    <w:rsid w:val="00911080"/>
    <w:rsid w:val="0091350B"/>
    <w:rsid w:val="00915986"/>
    <w:rsid w:val="00917624"/>
    <w:rsid w:val="00926CB2"/>
    <w:rsid w:val="00930386"/>
    <w:rsid w:val="009309F5"/>
    <w:rsid w:val="00933237"/>
    <w:rsid w:val="00933F28"/>
    <w:rsid w:val="00937323"/>
    <w:rsid w:val="009476C0"/>
    <w:rsid w:val="00952B28"/>
    <w:rsid w:val="009558C4"/>
    <w:rsid w:val="00957D6F"/>
    <w:rsid w:val="00963E34"/>
    <w:rsid w:val="00964DFA"/>
    <w:rsid w:val="00980612"/>
    <w:rsid w:val="0098155C"/>
    <w:rsid w:val="00983B77"/>
    <w:rsid w:val="00995159"/>
    <w:rsid w:val="00996053"/>
    <w:rsid w:val="009A0B2F"/>
    <w:rsid w:val="009A1CF4"/>
    <w:rsid w:val="009A37D7"/>
    <w:rsid w:val="009A4E17"/>
    <w:rsid w:val="009A6955"/>
    <w:rsid w:val="009B341C"/>
    <w:rsid w:val="009B5747"/>
    <w:rsid w:val="009B7320"/>
    <w:rsid w:val="009D2C27"/>
    <w:rsid w:val="009E2309"/>
    <w:rsid w:val="009E42B9"/>
    <w:rsid w:val="009E4E17"/>
    <w:rsid w:val="009F4C2E"/>
    <w:rsid w:val="00A014A3"/>
    <w:rsid w:val="00A027CC"/>
    <w:rsid w:val="00A0412D"/>
    <w:rsid w:val="00A21211"/>
    <w:rsid w:val="00A30F8A"/>
    <w:rsid w:val="00A34E7F"/>
    <w:rsid w:val="00A44898"/>
    <w:rsid w:val="00A46F0A"/>
    <w:rsid w:val="00A46F25"/>
    <w:rsid w:val="00A47CC2"/>
    <w:rsid w:val="00A502BA"/>
    <w:rsid w:val="00A60146"/>
    <w:rsid w:val="00A601A9"/>
    <w:rsid w:val="00A622C4"/>
    <w:rsid w:val="00A6283D"/>
    <w:rsid w:val="00A63D54"/>
    <w:rsid w:val="00A676FF"/>
    <w:rsid w:val="00A73EBA"/>
    <w:rsid w:val="00A754B4"/>
    <w:rsid w:val="00A807C1"/>
    <w:rsid w:val="00A82658"/>
    <w:rsid w:val="00A83374"/>
    <w:rsid w:val="00A8624D"/>
    <w:rsid w:val="00A96172"/>
    <w:rsid w:val="00A9783D"/>
    <w:rsid w:val="00A97C5F"/>
    <w:rsid w:val="00AB0D6A"/>
    <w:rsid w:val="00AB43B3"/>
    <w:rsid w:val="00AB49B9"/>
    <w:rsid w:val="00AB501D"/>
    <w:rsid w:val="00AB758A"/>
    <w:rsid w:val="00AC027E"/>
    <w:rsid w:val="00AC1E7E"/>
    <w:rsid w:val="00AC2CA7"/>
    <w:rsid w:val="00AC507D"/>
    <w:rsid w:val="00AC66E4"/>
    <w:rsid w:val="00AD04F2"/>
    <w:rsid w:val="00AD4578"/>
    <w:rsid w:val="00AD68E9"/>
    <w:rsid w:val="00AE56C0"/>
    <w:rsid w:val="00AF1BEB"/>
    <w:rsid w:val="00B00914"/>
    <w:rsid w:val="00B02A8E"/>
    <w:rsid w:val="00B02F11"/>
    <w:rsid w:val="00B052EE"/>
    <w:rsid w:val="00B1081F"/>
    <w:rsid w:val="00B1759D"/>
    <w:rsid w:val="00B221F3"/>
    <w:rsid w:val="00B2496B"/>
    <w:rsid w:val="00B27499"/>
    <w:rsid w:val="00B3010D"/>
    <w:rsid w:val="00B35151"/>
    <w:rsid w:val="00B433F2"/>
    <w:rsid w:val="00B458E8"/>
    <w:rsid w:val="00B45C85"/>
    <w:rsid w:val="00B5397B"/>
    <w:rsid w:val="00B539FA"/>
    <w:rsid w:val="00B53EE9"/>
    <w:rsid w:val="00B6183E"/>
    <w:rsid w:val="00B62809"/>
    <w:rsid w:val="00B74716"/>
    <w:rsid w:val="00B7675A"/>
    <w:rsid w:val="00B81898"/>
    <w:rsid w:val="00B82DED"/>
    <w:rsid w:val="00B8606B"/>
    <w:rsid w:val="00B878E7"/>
    <w:rsid w:val="00B879CC"/>
    <w:rsid w:val="00B97278"/>
    <w:rsid w:val="00B97943"/>
    <w:rsid w:val="00BA1D0B"/>
    <w:rsid w:val="00BA6972"/>
    <w:rsid w:val="00BB1E0D"/>
    <w:rsid w:val="00BB26C8"/>
    <w:rsid w:val="00BB4D9B"/>
    <w:rsid w:val="00BB73FF"/>
    <w:rsid w:val="00BB7688"/>
    <w:rsid w:val="00BC7423"/>
    <w:rsid w:val="00BC7CAC"/>
    <w:rsid w:val="00BD6D76"/>
    <w:rsid w:val="00BE56B3"/>
    <w:rsid w:val="00BE676D"/>
    <w:rsid w:val="00BF04E8"/>
    <w:rsid w:val="00BF16BF"/>
    <w:rsid w:val="00BF2CA3"/>
    <w:rsid w:val="00BF4D1F"/>
    <w:rsid w:val="00BF76BE"/>
    <w:rsid w:val="00C02A73"/>
    <w:rsid w:val="00C063D2"/>
    <w:rsid w:val="00C07FD9"/>
    <w:rsid w:val="00C10955"/>
    <w:rsid w:val="00C11C4D"/>
    <w:rsid w:val="00C1712C"/>
    <w:rsid w:val="00C23E16"/>
    <w:rsid w:val="00C27E37"/>
    <w:rsid w:val="00C32713"/>
    <w:rsid w:val="00C351B8"/>
    <w:rsid w:val="00C36DE5"/>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87DD3"/>
    <w:rsid w:val="00C90311"/>
    <w:rsid w:val="00C91ADB"/>
    <w:rsid w:val="00C91C26"/>
    <w:rsid w:val="00CA7279"/>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057B2"/>
    <w:rsid w:val="00D10A7E"/>
    <w:rsid w:val="00D121C2"/>
    <w:rsid w:val="00D139C8"/>
    <w:rsid w:val="00D17F81"/>
    <w:rsid w:val="00D2758C"/>
    <w:rsid w:val="00D275CA"/>
    <w:rsid w:val="00D2789B"/>
    <w:rsid w:val="00D345AB"/>
    <w:rsid w:val="00D34758"/>
    <w:rsid w:val="00D41566"/>
    <w:rsid w:val="00D458EC"/>
    <w:rsid w:val="00D501B0"/>
    <w:rsid w:val="00D5174F"/>
    <w:rsid w:val="00D52582"/>
    <w:rsid w:val="00D55216"/>
    <w:rsid w:val="00D56A0E"/>
    <w:rsid w:val="00D57AD3"/>
    <w:rsid w:val="00D57BFE"/>
    <w:rsid w:val="00D609F2"/>
    <w:rsid w:val="00D62F25"/>
    <w:rsid w:val="00D635FE"/>
    <w:rsid w:val="00D65007"/>
    <w:rsid w:val="00D66A7B"/>
    <w:rsid w:val="00D729DE"/>
    <w:rsid w:val="00D75B6A"/>
    <w:rsid w:val="00D778DF"/>
    <w:rsid w:val="00D835B0"/>
    <w:rsid w:val="00D84BDA"/>
    <w:rsid w:val="00D86D9E"/>
    <w:rsid w:val="00D87013"/>
    <w:rsid w:val="00D876A8"/>
    <w:rsid w:val="00D87F26"/>
    <w:rsid w:val="00D913F0"/>
    <w:rsid w:val="00D93063"/>
    <w:rsid w:val="00D933B0"/>
    <w:rsid w:val="00D951FC"/>
    <w:rsid w:val="00D977E8"/>
    <w:rsid w:val="00D97B16"/>
    <w:rsid w:val="00DA22A4"/>
    <w:rsid w:val="00DA4238"/>
    <w:rsid w:val="00DB1C89"/>
    <w:rsid w:val="00DB3763"/>
    <w:rsid w:val="00DB4029"/>
    <w:rsid w:val="00DB5F4D"/>
    <w:rsid w:val="00DB66F2"/>
    <w:rsid w:val="00DB6DA5"/>
    <w:rsid w:val="00DC076B"/>
    <w:rsid w:val="00DC186F"/>
    <w:rsid w:val="00DC252F"/>
    <w:rsid w:val="00DC6050"/>
    <w:rsid w:val="00DD43EA"/>
    <w:rsid w:val="00DE6F44"/>
    <w:rsid w:val="00DF1B58"/>
    <w:rsid w:val="00DF6D1D"/>
    <w:rsid w:val="00E009DA"/>
    <w:rsid w:val="00E01C45"/>
    <w:rsid w:val="00E037D9"/>
    <w:rsid w:val="00E04927"/>
    <w:rsid w:val="00E108BD"/>
    <w:rsid w:val="00E11A48"/>
    <w:rsid w:val="00E130EB"/>
    <w:rsid w:val="00E162CD"/>
    <w:rsid w:val="00E17FA5"/>
    <w:rsid w:val="00E21BFE"/>
    <w:rsid w:val="00E26930"/>
    <w:rsid w:val="00E27257"/>
    <w:rsid w:val="00E27F4F"/>
    <w:rsid w:val="00E449D0"/>
    <w:rsid w:val="00E44A34"/>
    <w:rsid w:val="00E4506A"/>
    <w:rsid w:val="00E52A58"/>
    <w:rsid w:val="00E53F99"/>
    <w:rsid w:val="00E56510"/>
    <w:rsid w:val="00E62EA8"/>
    <w:rsid w:val="00E6318A"/>
    <w:rsid w:val="00E67A6E"/>
    <w:rsid w:val="00E71B43"/>
    <w:rsid w:val="00E81612"/>
    <w:rsid w:val="00E87D18"/>
    <w:rsid w:val="00E87D62"/>
    <w:rsid w:val="00E90290"/>
    <w:rsid w:val="00E97333"/>
    <w:rsid w:val="00EA0A50"/>
    <w:rsid w:val="00EA19FF"/>
    <w:rsid w:val="00EA486E"/>
    <w:rsid w:val="00EA4FA3"/>
    <w:rsid w:val="00EB001B"/>
    <w:rsid w:val="00EB3082"/>
    <w:rsid w:val="00EB6C33"/>
    <w:rsid w:val="00ED2C3E"/>
    <w:rsid w:val="00ED6019"/>
    <w:rsid w:val="00ED7830"/>
    <w:rsid w:val="00EE3909"/>
    <w:rsid w:val="00EE67D3"/>
    <w:rsid w:val="00EF4205"/>
    <w:rsid w:val="00EF5939"/>
    <w:rsid w:val="00F01714"/>
    <w:rsid w:val="00F0258F"/>
    <w:rsid w:val="00F02D06"/>
    <w:rsid w:val="00F056E5"/>
    <w:rsid w:val="00F06FDD"/>
    <w:rsid w:val="00F10819"/>
    <w:rsid w:val="00F11219"/>
    <w:rsid w:val="00F127B7"/>
    <w:rsid w:val="00F16F35"/>
    <w:rsid w:val="00F17559"/>
    <w:rsid w:val="00F201C6"/>
    <w:rsid w:val="00F2229D"/>
    <w:rsid w:val="00F250E6"/>
    <w:rsid w:val="00F25ABB"/>
    <w:rsid w:val="00F27963"/>
    <w:rsid w:val="00F30103"/>
    <w:rsid w:val="00F30446"/>
    <w:rsid w:val="00F4135D"/>
    <w:rsid w:val="00F41F1B"/>
    <w:rsid w:val="00F46BD9"/>
    <w:rsid w:val="00F52B27"/>
    <w:rsid w:val="00F60BE0"/>
    <w:rsid w:val="00F6280E"/>
    <w:rsid w:val="00F7050A"/>
    <w:rsid w:val="00F75533"/>
    <w:rsid w:val="00F8036D"/>
    <w:rsid w:val="00F809DC"/>
    <w:rsid w:val="00F86EB0"/>
    <w:rsid w:val="00F97512"/>
    <w:rsid w:val="00FA3811"/>
    <w:rsid w:val="00FA3B9F"/>
    <w:rsid w:val="00FA3F06"/>
    <w:rsid w:val="00FA4A26"/>
    <w:rsid w:val="00FA7084"/>
    <w:rsid w:val="00FA7BEF"/>
    <w:rsid w:val="00FB1105"/>
    <w:rsid w:val="00FB1929"/>
    <w:rsid w:val="00FB5FD9"/>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57DA1"/>
  <w15:docId w15:val="{DEB8CAB3-2D84-4AFF-A134-4997FBD66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BF76BE"/>
    <w:pPr>
      <w:spacing w:before="60" w:after="60" w:line="276" w:lineRule="auto"/>
    </w:pPr>
    <w:rPr>
      <w:sz w:val="22"/>
      <w:szCs w:val="22"/>
    </w:rPr>
  </w:style>
  <w:style w:type="paragraph" w:styleId="Ttulo1">
    <w:name w:val="heading 1"/>
    <w:basedOn w:val="Normal"/>
    <w:next w:val="Normal"/>
    <w:link w:val="Ttulo1C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Ttulo3">
    <w:name w:val="heading 3"/>
    <w:basedOn w:val="Normal"/>
    <w:next w:val="Normal"/>
    <w:link w:val="Ttulo3Car"/>
    <w:semiHidden/>
    <w:unhideWhenUsed/>
    <w:qFormat/>
    <w:rsid w:val="00231DCA"/>
    <w:pPr>
      <w:keepNext/>
      <w:spacing w:before="240" w:line="240" w:lineRule="auto"/>
      <w:outlineLvl w:val="2"/>
    </w:pPr>
    <w:rPr>
      <w:rFonts w:eastAsia="Times New Roman"/>
      <w:b/>
      <w:bCs/>
      <w:sz w:val="26"/>
      <w:szCs w:val="26"/>
    </w:rPr>
  </w:style>
  <w:style w:type="paragraph" w:styleId="Ttulo4">
    <w:name w:val="heading 4"/>
    <w:basedOn w:val="Normal"/>
    <w:next w:val="Normal"/>
    <w:link w:val="Ttulo4Car"/>
    <w:semiHidden/>
    <w:unhideWhenUsed/>
    <w:qFormat/>
    <w:rsid w:val="00231DCA"/>
    <w:pPr>
      <w:keepNext/>
      <w:spacing w:before="240" w:line="240" w:lineRule="auto"/>
      <w:outlineLvl w:val="3"/>
    </w:pPr>
    <w:rPr>
      <w:rFonts w:eastAsia="Times New Roman"/>
      <w:b/>
      <w:bCs/>
      <w:sz w:val="28"/>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semiHidden/>
    <w:rsid w:val="00BF76BE"/>
    <w:rPr>
      <w:rFonts w:ascii="Cambria" w:eastAsia="Times New Roman" w:hAnsi="Cambria"/>
      <w:b/>
      <w:bCs/>
      <w:color w:val="365F91"/>
      <w:sz w:val="28"/>
      <w:szCs w:val="28"/>
    </w:rPr>
  </w:style>
  <w:style w:type="character" w:customStyle="1" w:styleId="Ttulo2Car">
    <w:name w:val="Título 2 Car"/>
    <w:link w:val="Ttulo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Ttulo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Ttulo2"/>
    <w:next w:val="BodyTextL25"/>
    <w:qFormat/>
    <w:rsid w:val="00603C52"/>
    <w:pPr>
      <w:numPr>
        <w:ilvl w:val="2"/>
        <w:numId w:val="2"/>
      </w:numPr>
      <w:spacing w:before="240" w:after="120"/>
    </w:pPr>
    <w:rPr>
      <w:rFonts w:ascii="Arial" w:hAnsi="Arial"/>
      <w:color w:val="auto"/>
      <w:sz w:val="24"/>
    </w:r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Sinlista"/>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Ttulo4Car">
    <w:name w:val="Título 4 Car"/>
    <w:basedOn w:val="Fuentedeprrafopredeter"/>
    <w:link w:val="Ttulo4"/>
    <w:semiHidden/>
    <w:rsid w:val="00BF76BE"/>
    <w:rPr>
      <w:rFonts w:eastAsia="Times New Roman"/>
      <w:b/>
      <w:bCs/>
      <w:sz w:val="28"/>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n-US"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231DCA"/>
    <w:pPr>
      <w:spacing w:before="0" w:after="120" w:line="240" w:lineRule="auto"/>
    </w:pPr>
    <w:rPr>
      <w:rFonts w:eastAsia="Times New Roman"/>
      <w:sz w:val="20"/>
      <w:szCs w:val="24"/>
    </w:rPr>
  </w:style>
  <w:style w:type="character" w:customStyle="1" w:styleId="TextoindependienteCar">
    <w:name w:val="Texto independiente Car"/>
    <w:link w:val="Textoindependiente"/>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NormalWeb">
    <w:name w:val="Normal (Web)"/>
    <w:basedOn w:val="Normal"/>
    <w:uiPriority w:val="99"/>
    <w:semiHidden/>
    <w:unhideWhenUsed/>
    <w:rsid w:val="00D835B0"/>
    <w:pPr>
      <w:spacing w:before="100" w:beforeAutospacing="1" w:after="100" w:afterAutospacing="1" w:line="240" w:lineRule="auto"/>
    </w:pPr>
    <w:rPr>
      <w:rFonts w:ascii="Times New Roman" w:eastAsia="Times New Roman" w:hAnsi="Times New Roman"/>
      <w:sz w:val="24"/>
      <w:szCs w:val="24"/>
    </w:rPr>
  </w:style>
  <w:style w:type="paragraph" w:customStyle="1" w:styleId="Task">
    <w:name w:val="Task"/>
    <w:basedOn w:val="Normal"/>
    <w:next w:val="Textoindependiente"/>
    <w:rsid w:val="00797558"/>
    <w:pPr>
      <w:keepNext/>
      <w:spacing w:before="360" w:after="120" w:line="240" w:lineRule="auto"/>
      <w:ind w:left="-144"/>
    </w:pPr>
    <w:rPr>
      <w:rFonts w:eastAsia="SimSun" w:cs="Arial"/>
      <w:b/>
      <w:lang w:eastAsia="zh-CN"/>
    </w:rPr>
  </w:style>
  <w:style w:type="character" w:customStyle="1" w:styleId="apple-converted-space">
    <w:name w:val="apple-converted-space"/>
    <w:basedOn w:val="Fuentedeprrafopredeter"/>
    <w:rsid w:val="00E10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59891">
      <w:bodyDiv w:val="1"/>
      <w:marLeft w:val="0"/>
      <w:marRight w:val="0"/>
      <w:marTop w:val="0"/>
      <w:marBottom w:val="0"/>
      <w:divBdr>
        <w:top w:val="none" w:sz="0" w:space="0" w:color="auto"/>
        <w:left w:val="none" w:sz="0" w:space="0" w:color="auto"/>
        <w:bottom w:val="none" w:sz="0" w:space="0" w:color="auto"/>
        <w:right w:val="none" w:sz="0" w:space="0" w:color="auto"/>
      </w:divBdr>
    </w:div>
    <w:div w:id="156581142">
      <w:bodyDiv w:val="1"/>
      <w:marLeft w:val="0"/>
      <w:marRight w:val="0"/>
      <w:marTop w:val="0"/>
      <w:marBottom w:val="0"/>
      <w:divBdr>
        <w:top w:val="none" w:sz="0" w:space="0" w:color="auto"/>
        <w:left w:val="none" w:sz="0" w:space="0" w:color="auto"/>
        <w:bottom w:val="none" w:sz="0" w:space="0" w:color="auto"/>
        <w:right w:val="none" w:sz="0" w:space="0" w:color="auto"/>
      </w:divBdr>
    </w:div>
    <w:div w:id="206264625">
      <w:bodyDiv w:val="1"/>
      <w:marLeft w:val="0"/>
      <w:marRight w:val="0"/>
      <w:marTop w:val="0"/>
      <w:marBottom w:val="0"/>
      <w:divBdr>
        <w:top w:val="none" w:sz="0" w:space="0" w:color="auto"/>
        <w:left w:val="none" w:sz="0" w:space="0" w:color="auto"/>
        <w:bottom w:val="none" w:sz="0" w:space="0" w:color="auto"/>
        <w:right w:val="none" w:sz="0" w:space="0" w:color="auto"/>
      </w:divBdr>
    </w:div>
    <w:div w:id="489369593">
      <w:bodyDiv w:val="1"/>
      <w:marLeft w:val="0"/>
      <w:marRight w:val="0"/>
      <w:marTop w:val="0"/>
      <w:marBottom w:val="0"/>
      <w:divBdr>
        <w:top w:val="none" w:sz="0" w:space="0" w:color="auto"/>
        <w:left w:val="none" w:sz="0" w:space="0" w:color="auto"/>
        <w:bottom w:val="none" w:sz="0" w:space="0" w:color="auto"/>
        <w:right w:val="none" w:sz="0" w:space="0" w:color="auto"/>
      </w:divBdr>
    </w:div>
    <w:div w:id="526794851">
      <w:bodyDiv w:val="1"/>
      <w:marLeft w:val="0"/>
      <w:marRight w:val="0"/>
      <w:marTop w:val="0"/>
      <w:marBottom w:val="0"/>
      <w:divBdr>
        <w:top w:val="none" w:sz="0" w:space="0" w:color="auto"/>
        <w:left w:val="none" w:sz="0" w:space="0" w:color="auto"/>
        <w:bottom w:val="none" w:sz="0" w:space="0" w:color="auto"/>
        <w:right w:val="none" w:sz="0" w:space="0" w:color="auto"/>
      </w:divBdr>
    </w:div>
    <w:div w:id="717895467">
      <w:bodyDiv w:val="1"/>
      <w:marLeft w:val="0"/>
      <w:marRight w:val="0"/>
      <w:marTop w:val="0"/>
      <w:marBottom w:val="0"/>
      <w:divBdr>
        <w:top w:val="none" w:sz="0" w:space="0" w:color="auto"/>
        <w:left w:val="none" w:sz="0" w:space="0" w:color="auto"/>
        <w:bottom w:val="none" w:sz="0" w:space="0" w:color="auto"/>
        <w:right w:val="none" w:sz="0" w:space="0" w:color="auto"/>
      </w:divBdr>
    </w:div>
    <w:div w:id="1428305748">
      <w:bodyDiv w:val="1"/>
      <w:marLeft w:val="0"/>
      <w:marRight w:val="0"/>
      <w:marTop w:val="0"/>
      <w:marBottom w:val="0"/>
      <w:divBdr>
        <w:top w:val="none" w:sz="0" w:space="0" w:color="auto"/>
        <w:left w:val="none" w:sz="0" w:space="0" w:color="auto"/>
        <w:bottom w:val="none" w:sz="0" w:space="0" w:color="auto"/>
        <w:right w:val="none" w:sz="0" w:space="0" w:color="auto"/>
      </w:divBdr>
    </w:div>
    <w:div w:id="1513033964">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01220735">
      <w:bodyDiv w:val="1"/>
      <w:marLeft w:val="0"/>
      <w:marRight w:val="0"/>
      <w:marTop w:val="0"/>
      <w:marBottom w:val="0"/>
      <w:divBdr>
        <w:top w:val="none" w:sz="0" w:space="0" w:color="auto"/>
        <w:left w:val="none" w:sz="0" w:space="0" w:color="auto"/>
        <w:bottom w:val="none" w:sz="0" w:space="0" w:color="auto"/>
        <w:right w:val="none" w:sz="0" w:space="0" w:color="auto"/>
      </w:divBdr>
    </w:div>
    <w:div w:id="2127313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Unicon\Curriculum_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6F60E1-FD8D-4565-A8D3-EAD77F06D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Template>
  <TotalTime>644</TotalTime>
  <Pages>1</Pages>
  <Words>1812</Words>
  <Characters>9968</Characters>
  <Application>Microsoft Office Word</Application>
  <DocSecurity>0</DocSecurity>
  <Lines>83</Lines>
  <Paragraphs>23</Paragraphs>
  <ScaleCrop>false</ScaleCrop>
  <HeadingPairs>
    <vt:vector size="6" baseType="variant">
      <vt:variant>
        <vt:lpstr>Título</vt:lpstr>
      </vt:variant>
      <vt:variant>
        <vt:i4>1</vt:i4>
      </vt:variant>
      <vt:variant>
        <vt:lpstr>Title</vt:lpstr>
      </vt:variant>
      <vt:variant>
        <vt:i4>1</vt:i4>
      </vt:variant>
      <vt:variant>
        <vt:lpstr>Headings</vt:lpstr>
      </vt:variant>
      <vt:variant>
        <vt:i4>16</vt:i4>
      </vt:variant>
    </vt:vector>
  </HeadingPairs>
  <TitlesOfParts>
    <vt:vector size="18" baseType="lpstr">
      <vt:lpstr/>
      <vt:lpstr/>
      <vt:lpstr>Addressing Table</vt:lpstr>
      <vt:lpstr>Objectives</vt:lpstr>
      <vt:lpstr>Configure and Verify DTP</vt:lpstr>
      <vt:lpstr>    Verify VLAN configuration.</vt:lpstr>
      <vt:lpstr>    Configure Trunks on S1, S2, and S3.</vt:lpstr>
      <vt:lpstr>Configure and Verify VTP</vt:lpstr>
      <vt:lpstr>    Configure S1 as VTP server.</vt:lpstr>
      <vt:lpstr>    Verify VTP on S1.</vt:lpstr>
      <vt:lpstr>    Add S2 and S3 to the VTP domain.</vt:lpstr>
      <vt:lpstr>    Create more VLANs on S1.</vt:lpstr>
      <vt:lpstr>    Observe VTP transparent mode.</vt:lpstr>
      <vt:lpstr>    Assign VLANs to Ports</vt:lpstr>
      <vt:lpstr>    Verify end to end connectivity.</vt:lpstr>
      <vt:lpstr>Script</vt:lpstr>
      <vt:lpstr>Switch S1</vt:lpstr>
      <vt:lpstr>Switches S2 and S3</vt:lpstr>
    </vt:vector>
  </TitlesOfParts>
  <Company>Microsoft</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Juan Carlos Rojas García</cp:lastModifiedBy>
  <cp:revision>9</cp:revision>
  <cp:lastPrinted>2019-02-11T02:09:00Z</cp:lastPrinted>
  <dcterms:created xsi:type="dcterms:W3CDTF">2016-08-09T04:22:00Z</dcterms:created>
  <dcterms:modified xsi:type="dcterms:W3CDTF">2019-02-11T02:09:00Z</dcterms:modified>
</cp:coreProperties>
</file>